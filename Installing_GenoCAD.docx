
<file path=[Content_Types].xml><?xml version="1.0" encoding="utf-8"?>
<Types xmlns="http://schemas.openxmlformats.org/package/2006/content-types">
  <Default Extension="xml" ContentType="application/xml"/>
  <Default Extension="rels" ContentType="application/vnd.openxmlformats-package.relationships+xml"/>
  <Default Extension="bin" ContentType="application/vnd.openxmlformats-officedocument.wordprocessingml.printerSettings"/>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D0F5FC5" w14:textId="77777777" w:rsidR="00ED4C5D" w:rsidRPr="00466F6B" w:rsidRDefault="00ED4C5D" w:rsidP="00ED4C5D">
      <w:pPr>
        <w:pStyle w:val="Heading1"/>
        <w:rPr>
          <w:b w:val="0"/>
        </w:rPr>
      </w:pPr>
      <w:r>
        <w:rPr>
          <w:b w:val="0"/>
        </w:rPr>
        <w:t>Installing</w:t>
      </w:r>
      <w:r w:rsidRPr="00466F6B">
        <w:rPr>
          <w:b w:val="0"/>
        </w:rPr>
        <w:t xml:space="preserve"> GenoCAD</w:t>
      </w:r>
    </w:p>
    <w:p w14:paraId="21D9B381" w14:textId="77777777" w:rsidR="00ED4C5D" w:rsidRPr="00354CEA" w:rsidRDefault="00ED4C5D" w:rsidP="00ED4C5D">
      <w:pPr>
        <w:pStyle w:val="ListParagraph"/>
        <w:spacing w:line="480" w:lineRule="auto"/>
        <w:ind w:left="0"/>
      </w:pPr>
      <w:r>
        <w:t xml:space="preserve">After experimenting with GenoCAD on GenoCAD.org, advanced users will want to install GenoCAD on their own servers. This solution allows organizations to protect their intellectual property by leaving sensitive information behind their firewall. It also makes it possible to customize the GenoCAD database content to the specific needs of an organization instead of relying on generic grammars and parts libraries. </w:t>
      </w:r>
    </w:p>
    <w:p w14:paraId="37C81269" w14:textId="77777777" w:rsidR="009749EE" w:rsidRDefault="00ED4C5D" w:rsidP="00ED4C5D">
      <w:pPr>
        <w:spacing w:line="480" w:lineRule="auto"/>
      </w:pPr>
      <w:r>
        <w:t xml:space="preserve">GenoCAD is developed using the PHP Zend framework. This section describes how </w:t>
      </w:r>
      <w:r w:rsidR="009A2357">
        <w:t>GenoCAD 1.5.</w:t>
      </w:r>
      <w:r w:rsidR="009749EE">
        <w:t>8</w:t>
      </w:r>
      <w:r>
        <w:t xml:space="preserve"> may be installed on a local server. </w:t>
      </w:r>
      <w:r w:rsidR="00B800DD">
        <w:t xml:space="preserve"> </w:t>
      </w:r>
      <w:r>
        <w:t xml:space="preserve">To run GenoCAD, </w:t>
      </w:r>
      <w:r w:rsidR="009749EE">
        <w:t>we recommend the following configurations:</w:t>
      </w:r>
    </w:p>
    <w:p w14:paraId="117728FA" w14:textId="77777777" w:rsidR="009749EE" w:rsidRDefault="009749EE" w:rsidP="009749EE">
      <w:pPr>
        <w:pStyle w:val="ListParagraph"/>
        <w:numPr>
          <w:ilvl w:val="0"/>
          <w:numId w:val="6"/>
        </w:numPr>
        <w:spacing w:line="480" w:lineRule="auto"/>
      </w:pPr>
      <w:proofErr w:type="spellStart"/>
      <w:r>
        <w:t>OpenSUSE</w:t>
      </w:r>
      <w:proofErr w:type="spellEnd"/>
      <w:r>
        <w:t xml:space="preserve"> or SLES v.11</w:t>
      </w:r>
    </w:p>
    <w:p w14:paraId="236BC8B4" w14:textId="77777777" w:rsidR="009749EE" w:rsidRDefault="00ED4C5D" w:rsidP="009749EE">
      <w:pPr>
        <w:pStyle w:val="ListParagraph"/>
        <w:numPr>
          <w:ilvl w:val="0"/>
          <w:numId w:val="6"/>
        </w:numPr>
        <w:spacing w:line="480" w:lineRule="auto"/>
      </w:pPr>
      <w:r>
        <w:t>the latest stable version of PH</w:t>
      </w:r>
      <w:r w:rsidR="00B800DD">
        <w:t xml:space="preserve">P (at least 5.0 or greater), </w:t>
      </w:r>
    </w:p>
    <w:p w14:paraId="78FF589C" w14:textId="77777777" w:rsidR="009749EE" w:rsidRDefault="00ED4C5D" w:rsidP="009749EE">
      <w:pPr>
        <w:pStyle w:val="ListParagraph"/>
        <w:numPr>
          <w:ilvl w:val="0"/>
          <w:numId w:val="6"/>
        </w:numPr>
        <w:spacing w:line="480" w:lineRule="auto"/>
      </w:pPr>
      <w:r>
        <w:t>the latest stable release of MySQL</w:t>
      </w:r>
      <w:r w:rsidR="009749EE">
        <w:t xml:space="preserve"> (recommended version: </w:t>
      </w:r>
      <w:r w:rsidR="009749EE" w:rsidRPr="009749EE">
        <w:t>5.1.49-log SUSE MySQL RPM</w:t>
      </w:r>
      <w:r w:rsidR="009749EE">
        <w:t>)</w:t>
      </w:r>
      <w:r w:rsidR="00B800DD">
        <w:t>,</w:t>
      </w:r>
    </w:p>
    <w:p w14:paraId="76F753DA" w14:textId="77777777" w:rsidR="009749EE" w:rsidRDefault="009749EE" w:rsidP="009749EE">
      <w:pPr>
        <w:pStyle w:val="ListParagraph"/>
        <w:numPr>
          <w:ilvl w:val="0"/>
          <w:numId w:val="6"/>
        </w:numPr>
        <w:spacing w:line="480" w:lineRule="auto"/>
      </w:pPr>
      <w:r>
        <w:t>Apache 2.2 (or greater)</w:t>
      </w:r>
      <w:r w:rsidR="00B800DD">
        <w:t xml:space="preserve"> </w:t>
      </w:r>
    </w:p>
    <w:p w14:paraId="0958C3B7" w14:textId="77777777" w:rsidR="009749EE" w:rsidRDefault="009749EE" w:rsidP="009749EE">
      <w:pPr>
        <w:pStyle w:val="ListParagraph"/>
        <w:numPr>
          <w:ilvl w:val="0"/>
          <w:numId w:val="6"/>
        </w:numPr>
        <w:spacing w:line="480" w:lineRule="auto"/>
      </w:pPr>
      <w:r>
        <w:t xml:space="preserve">the latest stable release of </w:t>
      </w:r>
      <w:proofErr w:type="spellStart"/>
      <w:r>
        <w:t>libsbml</w:t>
      </w:r>
      <w:proofErr w:type="spellEnd"/>
      <w:r>
        <w:t xml:space="preserve"> (recommend version: 5.0.0), </w:t>
      </w:r>
    </w:p>
    <w:p w14:paraId="2D58FE27" w14:textId="77777777" w:rsidR="009749EE" w:rsidRDefault="009749EE" w:rsidP="009749EE">
      <w:pPr>
        <w:pStyle w:val="ListParagraph"/>
        <w:numPr>
          <w:ilvl w:val="0"/>
          <w:numId w:val="6"/>
        </w:numPr>
        <w:spacing w:line="480" w:lineRule="auto"/>
      </w:pPr>
      <w:proofErr w:type="spellStart"/>
      <w:r>
        <w:t>CopasiSE</w:t>
      </w:r>
      <w:proofErr w:type="spellEnd"/>
      <w:r>
        <w:t xml:space="preserve"> (recommended version: 4.7 Build 34),</w:t>
      </w:r>
    </w:p>
    <w:p w14:paraId="4A1ADA43" w14:textId="77777777" w:rsidR="00FB3FAC" w:rsidRDefault="00FB3FAC" w:rsidP="00FB3FAC">
      <w:pPr>
        <w:pStyle w:val="ListParagraph"/>
        <w:numPr>
          <w:ilvl w:val="0"/>
          <w:numId w:val="6"/>
        </w:numPr>
        <w:spacing w:line="480" w:lineRule="auto"/>
      </w:pPr>
      <w:r>
        <w:t xml:space="preserve">NCBI’s BLAST (downloadable from </w:t>
      </w:r>
      <w:r w:rsidRPr="00FB3FAC">
        <w:t>http://blast.ncbi.nlm.nih.gov/Blast.cgi</w:t>
      </w:r>
      <w:r>
        <w:t>)</w:t>
      </w:r>
    </w:p>
    <w:p w14:paraId="033409BF" w14:textId="77777777" w:rsidR="00ED4C5D" w:rsidRDefault="009749EE" w:rsidP="009749EE">
      <w:pPr>
        <w:pStyle w:val="ListParagraph"/>
        <w:numPr>
          <w:ilvl w:val="0"/>
          <w:numId w:val="6"/>
        </w:numPr>
        <w:spacing w:line="480" w:lineRule="auto"/>
      </w:pPr>
      <w:r>
        <w:t xml:space="preserve"> </w:t>
      </w:r>
      <w:proofErr w:type="gramStart"/>
      <w:r w:rsidR="00B800DD">
        <w:t>and</w:t>
      </w:r>
      <w:proofErr w:type="gramEnd"/>
      <w:r w:rsidR="00B800DD">
        <w:t xml:space="preserve"> SWI-Prolog (</w:t>
      </w:r>
      <w:r w:rsidR="00B800DD" w:rsidRPr="009749EE">
        <w:rPr>
          <w:rStyle w:val="HTMLCite"/>
          <w:rFonts w:ascii="Arial" w:hAnsi="Arial" w:cs="Arial"/>
        </w:rPr>
        <w:t>www.</w:t>
      </w:r>
      <w:r w:rsidR="00B800DD" w:rsidRPr="009749EE">
        <w:rPr>
          <w:rStyle w:val="HTMLCite"/>
          <w:rFonts w:ascii="Arial" w:hAnsi="Arial" w:cs="Arial"/>
          <w:b/>
          <w:bCs/>
        </w:rPr>
        <w:t>swi-prolog</w:t>
      </w:r>
      <w:r w:rsidR="00B800DD" w:rsidRPr="009749EE">
        <w:rPr>
          <w:rStyle w:val="HTMLCite"/>
          <w:rFonts w:ascii="Arial" w:hAnsi="Arial" w:cs="Arial"/>
        </w:rPr>
        <w:t>.org/)</w:t>
      </w:r>
      <w:r w:rsidR="00ED4C5D">
        <w:t>.</w:t>
      </w:r>
    </w:p>
    <w:p w14:paraId="7E6689D9" w14:textId="77777777" w:rsidR="00ED4C5D" w:rsidRDefault="00ED4C5D" w:rsidP="00ED4C5D">
      <w:pPr>
        <w:pStyle w:val="ListParagraph"/>
        <w:numPr>
          <w:ilvl w:val="0"/>
          <w:numId w:val="2"/>
        </w:numPr>
        <w:spacing w:line="480" w:lineRule="auto"/>
      </w:pPr>
      <w:r w:rsidRPr="00466F6B">
        <w:t xml:space="preserve">Download the source code. </w:t>
      </w:r>
      <w:r>
        <w:t xml:space="preserve">To begin with, the source code should be downloaded from </w:t>
      </w:r>
      <w:proofErr w:type="spellStart"/>
      <w:r w:rsidRPr="007C5752">
        <w:t>SourceForge</w:t>
      </w:r>
      <w:proofErr w:type="spellEnd"/>
      <w:r>
        <w:t xml:space="preserve">. Although the source code is version-controlled using </w:t>
      </w:r>
      <w:proofErr w:type="spellStart"/>
      <w:r>
        <w:t>SourceForge’s</w:t>
      </w:r>
      <w:proofErr w:type="spellEnd"/>
      <w:r>
        <w:t xml:space="preserve"> instance of subversion, it is possible to download the latest stable release as a package by clicking on the </w:t>
      </w:r>
      <w:r w:rsidRPr="00466F6B">
        <w:t xml:space="preserve">Download Now! </w:t>
      </w:r>
      <w:proofErr w:type="gramStart"/>
      <w:r>
        <w:t>button</w:t>
      </w:r>
      <w:proofErr w:type="gramEnd"/>
      <w:r>
        <w:t xml:space="preserve"> provided by </w:t>
      </w:r>
      <w:proofErr w:type="spellStart"/>
      <w:r>
        <w:t>SourceForge</w:t>
      </w:r>
      <w:proofErr w:type="spellEnd"/>
      <w:r>
        <w:t xml:space="preserve">. If the latest stable release is downloaded as a package, it needs to be unzipped before proceeding to the next step. </w:t>
      </w:r>
    </w:p>
    <w:p w14:paraId="3EC34325" w14:textId="77777777" w:rsidR="00ED4C5D" w:rsidRDefault="00ED4C5D" w:rsidP="00ED4C5D">
      <w:pPr>
        <w:pStyle w:val="ListParagraph"/>
        <w:numPr>
          <w:ilvl w:val="0"/>
          <w:numId w:val="2"/>
        </w:numPr>
        <w:spacing w:line="480" w:lineRule="auto"/>
      </w:pPr>
      <w:r w:rsidRPr="00466F6B">
        <w:t xml:space="preserve">Copy the </w:t>
      </w:r>
      <w:proofErr w:type="spellStart"/>
      <w:r w:rsidRPr="00466F6B">
        <w:t>genocad</w:t>
      </w:r>
      <w:proofErr w:type="spellEnd"/>
      <w:r w:rsidRPr="00466F6B">
        <w:t xml:space="preserve"> directory</w:t>
      </w:r>
      <w:r>
        <w:t xml:space="preserve"> to the server’s </w:t>
      </w:r>
      <w:proofErr w:type="spellStart"/>
      <w:r>
        <w:t>webroot</w:t>
      </w:r>
      <w:proofErr w:type="spellEnd"/>
      <w:r>
        <w:t xml:space="preserve"> directory. To simplify the coordination of the Zend parts of the application, it is strongly recommended that the GenoCAD instance have its own </w:t>
      </w:r>
      <w:r>
        <w:lastRenderedPageBreak/>
        <w:t xml:space="preserve">domain URL, rather than installing it as a subdirectory under another root -- for example, having the index.php file in </w:t>
      </w:r>
      <w:hyperlink r:id="rId6" w:history="1">
        <w:r w:rsidRPr="0076027A">
          <w:rPr>
            <w:rStyle w:val="Hyperlink"/>
          </w:rPr>
          <w:t>https://mygenocadinstance.myinstitution.edu/</w:t>
        </w:r>
      </w:hyperlink>
      <w:r>
        <w:t xml:space="preserve"> is better that having index.php in </w:t>
      </w:r>
      <w:hyperlink r:id="rId7" w:history="1">
        <w:r w:rsidRPr="00C22302">
          <w:rPr>
            <w:rStyle w:val="Hyperlink"/>
          </w:rPr>
          <w:t>https://www.myinstitution.edu/mygenocadinstance</w:t>
        </w:r>
      </w:hyperlink>
      <w:r>
        <w:t>.</w:t>
      </w:r>
    </w:p>
    <w:p w14:paraId="63F3AFD7" w14:textId="77777777" w:rsidR="00ED4C5D" w:rsidRDefault="00ED4C5D" w:rsidP="00ED4C5D">
      <w:pPr>
        <w:pStyle w:val="ListParagraph"/>
        <w:numPr>
          <w:ilvl w:val="0"/>
          <w:numId w:val="2"/>
        </w:numPr>
        <w:spacing w:line="480" w:lineRule="auto"/>
      </w:pPr>
      <w:r w:rsidRPr="00466F6B">
        <w:t>Edit the php.ini file</w:t>
      </w:r>
      <w:r>
        <w:t xml:space="preserve"> to set </w:t>
      </w:r>
      <w:proofErr w:type="spellStart"/>
      <w:r w:rsidRPr="00466F6B">
        <w:t>short_open_tag</w:t>
      </w:r>
      <w:proofErr w:type="spellEnd"/>
      <w:r w:rsidRPr="00466F6B">
        <w:t xml:space="preserve"> </w:t>
      </w:r>
      <w:r>
        <w:t>to “On”.</w:t>
      </w:r>
    </w:p>
    <w:p w14:paraId="16ADBD4D" w14:textId="77777777" w:rsidR="00ED4C5D" w:rsidRPr="00173087" w:rsidRDefault="00ED4C5D" w:rsidP="00ED4C5D">
      <w:pPr>
        <w:pStyle w:val="ListParagraph"/>
        <w:numPr>
          <w:ilvl w:val="0"/>
          <w:numId w:val="2"/>
        </w:numPr>
        <w:spacing w:line="480" w:lineRule="auto"/>
      </w:pPr>
      <w:r w:rsidRPr="00466F6B">
        <w:t xml:space="preserve">Create a Virtual Host for Zend. </w:t>
      </w:r>
      <w:r w:rsidR="00FB3FAC">
        <w:t xml:space="preserve"> </w:t>
      </w:r>
      <w:r>
        <w:t xml:space="preserve">The exact technique may vary depending on the web server being used, but there is a good description of what needs to be done in this Zend article: </w:t>
      </w:r>
      <w:hyperlink r:id="rId8" w:history="1">
        <w:r w:rsidRPr="00173087">
          <w:rPr>
            <w:rStyle w:val="Hyperlink"/>
            <w:rFonts w:cs="Arial"/>
          </w:rPr>
          <w:t>http://framework.zend.com/manual/en/learning.quickstart.create-project.html</w:t>
        </w:r>
      </w:hyperlink>
      <w:r w:rsidRPr="00173087">
        <w:rPr>
          <w:rFonts w:cs="Arial"/>
          <w:color w:val="000000"/>
        </w:rPr>
        <w:t xml:space="preserve"> </w:t>
      </w:r>
      <w:r>
        <w:rPr>
          <w:rFonts w:cs="Arial"/>
          <w:color w:val="000000"/>
        </w:rPr>
        <w:t xml:space="preserve">; the primary focus of this article is how to create a Zend project, but it includes a section on creating a virtual host. As an example on how to create a virtual host on an Apache server, the relevant portions of the public website’s </w:t>
      </w:r>
      <w:proofErr w:type="spellStart"/>
      <w:r>
        <w:rPr>
          <w:rFonts w:cs="Arial"/>
          <w:color w:val="000000"/>
        </w:rPr>
        <w:t>httpd.conf</w:t>
      </w:r>
      <w:proofErr w:type="spellEnd"/>
      <w:r>
        <w:rPr>
          <w:rFonts w:cs="Arial"/>
          <w:color w:val="000000"/>
        </w:rPr>
        <w:t xml:space="preserve"> are displayed below:</w:t>
      </w:r>
    </w:p>
    <w:p w14:paraId="2243DF8F" w14:textId="77777777" w:rsidR="00ED4C5D" w:rsidRPr="007D0E11" w:rsidRDefault="00ED4C5D" w:rsidP="00ED4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0"/>
        <w:rPr>
          <w:rFonts w:ascii="Courier New" w:eastAsia="Times New Roman" w:hAnsi="Courier New" w:cs="Courier New"/>
          <w:sz w:val="20"/>
          <w:szCs w:val="20"/>
        </w:rPr>
      </w:pPr>
      <w:r w:rsidRPr="007D0E11">
        <w:rPr>
          <w:rFonts w:ascii="Courier New" w:eastAsia="Times New Roman" w:hAnsi="Courier New" w:cs="Courier New"/>
          <w:sz w:val="20"/>
          <w:szCs w:val="20"/>
        </w:rPr>
        <w:t>&lt;</w:t>
      </w:r>
      <w:proofErr w:type="spellStart"/>
      <w:r w:rsidRPr="007D0E11">
        <w:rPr>
          <w:rFonts w:ascii="Courier New" w:eastAsia="Times New Roman" w:hAnsi="Courier New" w:cs="Courier New"/>
          <w:sz w:val="20"/>
          <w:szCs w:val="20"/>
        </w:rPr>
        <w:t>VirtualHost</w:t>
      </w:r>
      <w:proofErr w:type="spellEnd"/>
      <w:r w:rsidRPr="007D0E11">
        <w:rPr>
          <w:rFonts w:ascii="Courier New" w:eastAsia="Times New Roman" w:hAnsi="Courier New" w:cs="Courier New"/>
          <w:sz w:val="20"/>
          <w:szCs w:val="20"/>
        </w:rPr>
        <w:t xml:space="preserve"> *:80&gt;</w:t>
      </w:r>
    </w:p>
    <w:p w14:paraId="20E42759" w14:textId="77777777" w:rsidR="00ED4C5D" w:rsidRPr="007D0E11" w:rsidRDefault="00ED4C5D" w:rsidP="00ED4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0"/>
        <w:rPr>
          <w:rFonts w:ascii="Courier New" w:eastAsia="Times New Roman" w:hAnsi="Courier New" w:cs="Courier New"/>
          <w:sz w:val="20"/>
          <w:szCs w:val="20"/>
        </w:rPr>
      </w:pPr>
      <w:r>
        <w:rPr>
          <w:rFonts w:ascii="Courier New" w:eastAsia="Times New Roman" w:hAnsi="Courier New" w:cs="Courier New"/>
          <w:sz w:val="20"/>
          <w:szCs w:val="20"/>
        </w:rPr>
        <w:t xml:space="preserve"> </w:t>
      </w:r>
    </w:p>
    <w:p w14:paraId="6BC65639" w14:textId="77777777" w:rsidR="00ED4C5D" w:rsidRPr="007D0E11" w:rsidRDefault="00ED4C5D" w:rsidP="00ED4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0"/>
        <w:rPr>
          <w:rFonts w:ascii="Courier New" w:eastAsia="Times New Roman" w:hAnsi="Courier New" w:cs="Courier New"/>
          <w:sz w:val="20"/>
          <w:szCs w:val="20"/>
        </w:rPr>
      </w:pPr>
      <w:r w:rsidRPr="007D0E11">
        <w:rPr>
          <w:rFonts w:ascii="Courier New" w:eastAsia="Times New Roman" w:hAnsi="Courier New" w:cs="Courier New"/>
          <w:sz w:val="20"/>
          <w:szCs w:val="20"/>
        </w:rPr>
        <w:t>&lt;</w:t>
      </w:r>
      <w:proofErr w:type="gramStart"/>
      <w:r w:rsidRPr="007D0E11">
        <w:rPr>
          <w:rFonts w:ascii="Courier New" w:eastAsia="Times New Roman" w:hAnsi="Courier New" w:cs="Courier New"/>
          <w:sz w:val="20"/>
          <w:szCs w:val="20"/>
        </w:rPr>
        <w:t>!-</w:t>
      </w:r>
      <w:proofErr w:type="gramEnd"/>
      <w:r w:rsidRPr="007D0E11">
        <w:rPr>
          <w:rFonts w:ascii="Courier New" w:eastAsia="Times New Roman" w:hAnsi="Courier New" w:cs="Courier New"/>
          <w:sz w:val="20"/>
          <w:szCs w:val="20"/>
        </w:rPr>
        <w:t>-- Clipped out sections of this tag that didn’t need to change --</w:t>
      </w:r>
      <w:r w:rsidRPr="007D0E11">
        <w:sym w:font="Wingdings" w:char="F0E0"/>
      </w:r>
    </w:p>
    <w:p w14:paraId="32E6C131" w14:textId="77777777" w:rsidR="00ED4C5D" w:rsidRPr="007D0E11" w:rsidRDefault="00ED4C5D" w:rsidP="00ED4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0"/>
        <w:rPr>
          <w:rFonts w:ascii="Courier New" w:eastAsia="Times New Roman" w:hAnsi="Courier New" w:cs="Courier New"/>
          <w:sz w:val="20"/>
          <w:szCs w:val="20"/>
        </w:rPr>
      </w:pPr>
    </w:p>
    <w:p w14:paraId="598E51A3" w14:textId="77777777" w:rsidR="00ED4C5D" w:rsidRPr="00466F6B" w:rsidRDefault="00ED4C5D" w:rsidP="00ED4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0"/>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Pr="00466F6B">
        <w:rPr>
          <w:rFonts w:ascii="Courier New" w:eastAsia="Times New Roman" w:hAnsi="Courier New" w:cs="Courier New"/>
          <w:sz w:val="20"/>
          <w:szCs w:val="20"/>
        </w:rPr>
        <w:t>&lt;Directory "/</w:t>
      </w:r>
      <w:proofErr w:type="spellStart"/>
      <w:r w:rsidRPr="00466F6B">
        <w:rPr>
          <w:rFonts w:ascii="Courier New" w:eastAsia="Times New Roman" w:hAnsi="Courier New" w:cs="Courier New"/>
          <w:sz w:val="20"/>
          <w:szCs w:val="20"/>
        </w:rPr>
        <w:t>srv</w:t>
      </w:r>
      <w:proofErr w:type="spellEnd"/>
      <w:r w:rsidRPr="00466F6B">
        <w:rPr>
          <w:rFonts w:ascii="Courier New" w:eastAsia="Times New Roman" w:hAnsi="Courier New" w:cs="Courier New"/>
          <w:sz w:val="20"/>
          <w:szCs w:val="20"/>
        </w:rPr>
        <w:t>/www/</w:t>
      </w:r>
      <w:proofErr w:type="spellStart"/>
      <w:r w:rsidRPr="00466F6B">
        <w:rPr>
          <w:rFonts w:ascii="Courier New" w:eastAsia="Times New Roman" w:hAnsi="Courier New" w:cs="Courier New"/>
          <w:sz w:val="20"/>
          <w:szCs w:val="20"/>
        </w:rPr>
        <w:t>vhosts</w:t>
      </w:r>
      <w:proofErr w:type="spellEnd"/>
      <w:r w:rsidRPr="00466F6B">
        <w:rPr>
          <w:rFonts w:ascii="Courier New" w:eastAsia="Times New Roman" w:hAnsi="Courier New" w:cs="Courier New"/>
          <w:sz w:val="20"/>
          <w:szCs w:val="20"/>
        </w:rPr>
        <w:t>/www.genocad.org/htdocs/no-ssl/zend/public/"&gt;</w:t>
      </w:r>
    </w:p>
    <w:p w14:paraId="43DEB614" w14:textId="77777777" w:rsidR="00ED4C5D" w:rsidRPr="00466F6B" w:rsidRDefault="00ED4C5D" w:rsidP="00ED4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0"/>
        <w:rPr>
          <w:rFonts w:ascii="Courier New" w:eastAsia="Times New Roman" w:hAnsi="Courier New" w:cs="Courier New"/>
          <w:sz w:val="20"/>
          <w:szCs w:val="20"/>
        </w:rPr>
      </w:pPr>
      <w:r w:rsidRPr="00466F6B">
        <w:rPr>
          <w:rFonts w:ascii="Courier New" w:eastAsia="Times New Roman" w:hAnsi="Courier New" w:cs="Courier New"/>
          <w:sz w:val="20"/>
          <w:szCs w:val="20"/>
        </w:rPr>
        <w:t xml:space="preserve"> </w:t>
      </w:r>
      <w:proofErr w:type="spellStart"/>
      <w:r w:rsidRPr="00466F6B">
        <w:rPr>
          <w:rFonts w:ascii="Courier New" w:eastAsia="Times New Roman" w:hAnsi="Courier New" w:cs="Courier New"/>
          <w:sz w:val="20"/>
          <w:szCs w:val="20"/>
        </w:rPr>
        <w:t>DirectoryIndex</w:t>
      </w:r>
      <w:proofErr w:type="spellEnd"/>
      <w:r w:rsidRPr="00466F6B">
        <w:rPr>
          <w:rFonts w:ascii="Courier New" w:eastAsia="Times New Roman" w:hAnsi="Courier New" w:cs="Courier New"/>
          <w:sz w:val="20"/>
          <w:szCs w:val="20"/>
        </w:rPr>
        <w:t xml:space="preserve"> </w:t>
      </w:r>
      <w:proofErr w:type="spellStart"/>
      <w:r w:rsidRPr="00466F6B">
        <w:rPr>
          <w:rFonts w:ascii="Courier New" w:eastAsia="Times New Roman" w:hAnsi="Courier New" w:cs="Courier New"/>
          <w:sz w:val="20"/>
          <w:szCs w:val="20"/>
        </w:rPr>
        <w:t>index.php</w:t>
      </w:r>
      <w:proofErr w:type="spellEnd"/>
    </w:p>
    <w:p w14:paraId="51FBEB44" w14:textId="77777777" w:rsidR="00ED4C5D" w:rsidRPr="00466F6B" w:rsidRDefault="00ED4C5D" w:rsidP="00ED4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0"/>
        <w:rPr>
          <w:rFonts w:ascii="Courier New" w:eastAsia="Times New Roman" w:hAnsi="Courier New" w:cs="Courier New"/>
          <w:sz w:val="20"/>
          <w:szCs w:val="20"/>
        </w:rPr>
      </w:pPr>
      <w:r w:rsidRPr="00466F6B">
        <w:rPr>
          <w:rFonts w:ascii="Courier New" w:eastAsia="Times New Roman" w:hAnsi="Courier New" w:cs="Courier New"/>
          <w:sz w:val="20"/>
          <w:szCs w:val="20"/>
        </w:rPr>
        <w:t xml:space="preserve"> </w:t>
      </w:r>
      <w:proofErr w:type="spellStart"/>
      <w:r w:rsidRPr="00466F6B">
        <w:rPr>
          <w:rFonts w:ascii="Courier New" w:eastAsia="Times New Roman" w:hAnsi="Courier New" w:cs="Courier New"/>
          <w:sz w:val="20"/>
          <w:szCs w:val="20"/>
        </w:rPr>
        <w:t>AllowOverride</w:t>
      </w:r>
      <w:proofErr w:type="spellEnd"/>
      <w:r w:rsidRPr="00466F6B">
        <w:rPr>
          <w:rFonts w:ascii="Courier New" w:eastAsia="Times New Roman" w:hAnsi="Courier New" w:cs="Courier New"/>
          <w:sz w:val="20"/>
          <w:szCs w:val="20"/>
        </w:rPr>
        <w:t xml:space="preserve"> All</w:t>
      </w:r>
    </w:p>
    <w:p w14:paraId="487D6CEA" w14:textId="77777777" w:rsidR="00ED4C5D" w:rsidRPr="00466F6B" w:rsidRDefault="00ED4C5D" w:rsidP="00ED4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0"/>
        <w:rPr>
          <w:rFonts w:ascii="Courier New" w:eastAsia="Times New Roman" w:hAnsi="Courier New" w:cs="Courier New"/>
          <w:sz w:val="20"/>
          <w:szCs w:val="20"/>
        </w:rPr>
      </w:pPr>
      <w:r w:rsidRPr="00466F6B">
        <w:rPr>
          <w:rFonts w:ascii="Courier New" w:eastAsia="Times New Roman" w:hAnsi="Courier New" w:cs="Courier New"/>
          <w:sz w:val="20"/>
          <w:szCs w:val="20"/>
        </w:rPr>
        <w:t xml:space="preserve"> Order </w:t>
      </w:r>
      <w:proofErr w:type="spellStart"/>
      <w:r w:rsidRPr="00466F6B">
        <w:rPr>
          <w:rFonts w:ascii="Courier New" w:eastAsia="Times New Roman" w:hAnsi="Courier New" w:cs="Courier New"/>
          <w:sz w:val="20"/>
          <w:szCs w:val="20"/>
        </w:rPr>
        <w:t>allow</w:t>
      </w:r>
      <w:proofErr w:type="gramStart"/>
      <w:r w:rsidRPr="00466F6B">
        <w:rPr>
          <w:rFonts w:ascii="Courier New" w:eastAsia="Times New Roman" w:hAnsi="Courier New" w:cs="Courier New"/>
          <w:sz w:val="20"/>
          <w:szCs w:val="20"/>
        </w:rPr>
        <w:t>,deny</w:t>
      </w:r>
      <w:proofErr w:type="spellEnd"/>
      <w:proofErr w:type="gramEnd"/>
    </w:p>
    <w:p w14:paraId="0EC8255A" w14:textId="77777777" w:rsidR="00ED4C5D" w:rsidRPr="00466F6B" w:rsidRDefault="00ED4C5D" w:rsidP="00ED4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0"/>
        <w:rPr>
          <w:rFonts w:ascii="Courier New" w:eastAsia="Times New Roman" w:hAnsi="Courier New" w:cs="Courier New"/>
          <w:sz w:val="20"/>
          <w:szCs w:val="20"/>
        </w:rPr>
      </w:pPr>
      <w:r w:rsidRPr="00466F6B">
        <w:rPr>
          <w:rFonts w:ascii="Courier New" w:eastAsia="Times New Roman" w:hAnsi="Courier New" w:cs="Courier New"/>
          <w:sz w:val="20"/>
          <w:szCs w:val="20"/>
        </w:rPr>
        <w:t xml:space="preserve"> Allow from all</w:t>
      </w:r>
    </w:p>
    <w:p w14:paraId="2F4DA717" w14:textId="77777777" w:rsidR="00ED4C5D" w:rsidRPr="00466F6B" w:rsidRDefault="00ED4C5D" w:rsidP="00ED4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0"/>
        <w:rPr>
          <w:rFonts w:ascii="Courier New" w:eastAsia="Times New Roman" w:hAnsi="Courier New" w:cs="Courier New"/>
          <w:sz w:val="20"/>
          <w:szCs w:val="20"/>
        </w:rPr>
      </w:pPr>
      <w:r w:rsidRPr="00466F6B">
        <w:rPr>
          <w:rFonts w:ascii="Courier New" w:eastAsia="Times New Roman" w:hAnsi="Courier New" w:cs="Courier New"/>
          <w:sz w:val="20"/>
          <w:szCs w:val="20"/>
        </w:rPr>
        <w:t xml:space="preserve"> &lt;/Directory&gt;</w:t>
      </w:r>
    </w:p>
    <w:p w14:paraId="510FFC70" w14:textId="77777777" w:rsidR="00ED4C5D" w:rsidRPr="007D0E11" w:rsidRDefault="00ED4C5D" w:rsidP="00ED4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0"/>
        <w:rPr>
          <w:rFonts w:ascii="Courier New" w:eastAsia="Times New Roman" w:hAnsi="Courier New" w:cs="Courier New"/>
          <w:sz w:val="20"/>
          <w:szCs w:val="20"/>
        </w:rPr>
      </w:pPr>
    </w:p>
    <w:p w14:paraId="6D5441C8" w14:textId="77777777" w:rsidR="00ED4C5D" w:rsidRPr="007D0E11" w:rsidRDefault="00ED4C5D" w:rsidP="00ED4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0"/>
        <w:rPr>
          <w:rFonts w:ascii="Courier New" w:eastAsia="Times New Roman" w:hAnsi="Courier New" w:cs="Courier New"/>
          <w:sz w:val="20"/>
          <w:szCs w:val="20"/>
        </w:rPr>
      </w:pPr>
      <w:r w:rsidRPr="007D0E11">
        <w:rPr>
          <w:rFonts w:ascii="Courier New" w:eastAsia="Times New Roman" w:hAnsi="Courier New" w:cs="Courier New"/>
          <w:sz w:val="20"/>
          <w:szCs w:val="20"/>
        </w:rPr>
        <w:t>&lt;/</w:t>
      </w:r>
      <w:proofErr w:type="spellStart"/>
      <w:r w:rsidRPr="007D0E11">
        <w:rPr>
          <w:rFonts w:ascii="Courier New" w:eastAsia="Times New Roman" w:hAnsi="Courier New" w:cs="Courier New"/>
          <w:sz w:val="20"/>
          <w:szCs w:val="20"/>
        </w:rPr>
        <w:t>VirtualHost</w:t>
      </w:r>
      <w:proofErr w:type="spellEnd"/>
      <w:r w:rsidRPr="007D0E11">
        <w:rPr>
          <w:rFonts w:ascii="Courier New" w:eastAsia="Times New Roman" w:hAnsi="Courier New" w:cs="Courier New"/>
          <w:sz w:val="20"/>
          <w:szCs w:val="20"/>
        </w:rPr>
        <w:t>&gt;</w:t>
      </w:r>
    </w:p>
    <w:p w14:paraId="546C817A" w14:textId="77777777" w:rsidR="00ED4C5D" w:rsidRPr="007D0E11" w:rsidRDefault="00ED4C5D" w:rsidP="00ED4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0"/>
        <w:rPr>
          <w:rFonts w:ascii="Courier New" w:eastAsia="Times New Roman" w:hAnsi="Courier New" w:cs="Courier New"/>
          <w:sz w:val="20"/>
          <w:szCs w:val="20"/>
        </w:rPr>
      </w:pPr>
    </w:p>
    <w:p w14:paraId="61B00DD8" w14:textId="77777777" w:rsidR="00ED4C5D" w:rsidRPr="00466F6B" w:rsidRDefault="00ED4C5D" w:rsidP="00ED4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0"/>
        <w:rPr>
          <w:rFonts w:ascii="Courier New" w:eastAsia="Times New Roman" w:hAnsi="Courier New" w:cs="Courier New"/>
          <w:sz w:val="20"/>
          <w:szCs w:val="20"/>
        </w:rPr>
      </w:pPr>
      <w:r w:rsidRPr="00466F6B">
        <w:rPr>
          <w:rFonts w:ascii="Courier New" w:eastAsia="Times New Roman" w:hAnsi="Courier New" w:cs="Courier New"/>
          <w:sz w:val="20"/>
          <w:szCs w:val="20"/>
        </w:rPr>
        <w:t>Alias /</w:t>
      </w:r>
      <w:proofErr w:type="spellStart"/>
      <w:r w:rsidRPr="00466F6B">
        <w:rPr>
          <w:rFonts w:ascii="Courier New" w:eastAsia="Times New Roman" w:hAnsi="Courier New" w:cs="Courier New"/>
          <w:sz w:val="20"/>
          <w:szCs w:val="20"/>
        </w:rPr>
        <w:t>zend</w:t>
      </w:r>
      <w:proofErr w:type="spellEnd"/>
      <w:r w:rsidRPr="00466F6B">
        <w:rPr>
          <w:rFonts w:ascii="Courier New" w:eastAsia="Times New Roman" w:hAnsi="Courier New" w:cs="Courier New"/>
          <w:sz w:val="20"/>
          <w:szCs w:val="20"/>
        </w:rPr>
        <w:t>/ "/</w:t>
      </w:r>
      <w:proofErr w:type="spellStart"/>
      <w:r w:rsidRPr="00466F6B">
        <w:rPr>
          <w:rFonts w:ascii="Courier New" w:eastAsia="Times New Roman" w:hAnsi="Courier New" w:cs="Courier New"/>
          <w:sz w:val="20"/>
          <w:szCs w:val="20"/>
        </w:rPr>
        <w:t>srv</w:t>
      </w:r>
      <w:proofErr w:type="spellEnd"/>
      <w:r w:rsidRPr="00466F6B">
        <w:rPr>
          <w:rFonts w:ascii="Courier New" w:eastAsia="Times New Roman" w:hAnsi="Courier New" w:cs="Courier New"/>
          <w:sz w:val="20"/>
          <w:szCs w:val="20"/>
        </w:rPr>
        <w:t>/www/</w:t>
      </w:r>
      <w:proofErr w:type="spellStart"/>
      <w:r w:rsidRPr="00466F6B">
        <w:rPr>
          <w:rFonts w:ascii="Courier New" w:eastAsia="Times New Roman" w:hAnsi="Courier New" w:cs="Courier New"/>
          <w:sz w:val="20"/>
          <w:szCs w:val="20"/>
        </w:rPr>
        <w:t>vhosts</w:t>
      </w:r>
      <w:proofErr w:type="spellEnd"/>
      <w:r w:rsidRPr="00466F6B">
        <w:rPr>
          <w:rFonts w:ascii="Courier New" w:eastAsia="Times New Roman" w:hAnsi="Courier New" w:cs="Courier New"/>
          <w:sz w:val="20"/>
          <w:szCs w:val="20"/>
        </w:rPr>
        <w:t>/www.genocad.org/htdocs/no-ssl/zend/public/"</w:t>
      </w:r>
    </w:p>
    <w:p w14:paraId="3A100038" w14:textId="77777777" w:rsidR="00ED4C5D" w:rsidRDefault="00ED4C5D" w:rsidP="00ED4C5D">
      <w:pPr>
        <w:spacing w:line="480" w:lineRule="auto"/>
        <w:ind w:left="720"/>
      </w:pPr>
    </w:p>
    <w:p w14:paraId="12E53BA3" w14:textId="77777777" w:rsidR="00ED4C5D" w:rsidRPr="0059577F" w:rsidRDefault="00ED4C5D" w:rsidP="00ED4C5D">
      <w:pPr>
        <w:pStyle w:val="ListParagraph"/>
        <w:numPr>
          <w:ilvl w:val="0"/>
          <w:numId w:val="1"/>
        </w:numPr>
        <w:spacing w:line="480" w:lineRule="auto"/>
        <w:rPr>
          <w:vanish/>
        </w:rPr>
      </w:pPr>
    </w:p>
    <w:p w14:paraId="7F2DA724" w14:textId="77777777" w:rsidR="00ED4C5D" w:rsidRPr="0059577F" w:rsidRDefault="00ED4C5D" w:rsidP="00ED4C5D">
      <w:pPr>
        <w:pStyle w:val="ListParagraph"/>
        <w:numPr>
          <w:ilvl w:val="0"/>
          <w:numId w:val="1"/>
        </w:numPr>
        <w:spacing w:line="480" w:lineRule="auto"/>
        <w:rPr>
          <w:vanish/>
        </w:rPr>
      </w:pPr>
    </w:p>
    <w:p w14:paraId="1572027F" w14:textId="77777777" w:rsidR="00ED4C5D" w:rsidRPr="0059577F" w:rsidRDefault="00ED4C5D" w:rsidP="00ED4C5D">
      <w:pPr>
        <w:pStyle w:val="ListParagraph"/>
        <w:numPr>
          <w:ilvl w:val="0"/>
          <w:numId w:val="1"/>
        </w:numPr>
        <w:spacing w:line="480" w:lineRule="auto"/>
        <w:rPr>
          <w:vanish/>
        </w:rPr>
      </w:pPr>
    </w:p>
    <w:p w14:paraId="51D683B3" w14:textId="77777777" w:rsidR="00ED4C5D" w:rsidRPr="0059577F" w:rsidRDefault="00ED4C5D" w:rsidP="00ED4C5D">
      <w:pPr>
        <w:pStyle w:val="ListParagraph"/>
        <w:numPr>
          <w:ilvl w:val="0"/>
          <w:numId w:val="1"/>
        </w:numPr>
        <w:spacing w:line="480" w:lineRule="auto"/>
        <w:rPr>
          <w:vanish/>
        </w:rPr>
      </w:pPr>
    </w:p>
    <w:p w14:paraId="2D874165" w14:textId="77777777" w:rsidR="006742C4" w:rsidRDefault="006742C4" w:rsidP="00ED4C5D">
      <w:pPr>
        <w:pStyle w:val="ListParagraph"/>
        <w:numPr>
          <w:ilvl w:val="0"/>
          <w:numId w:val="1"/>
        </w:numPr>
        <w:spacing w:line="480" w:lineRule="auto"/>
      </w:pPr>
      <w:r>
        <w:t xml:space="preserve">Create a </w:t>
      </w:r>
      <w:proofErr w:type="spellStart"/>
      <w:r>
        <w:t>lucene</w:t>
      </w:r>
      <w:proofErr w:type="spellEnd"/>
      <w:r>
        <w:t xml:space="preserve"> directory where the </w:t>
      </w:r>
      <w:proofErr w:type="spellStart"/>
      <w:r>
        <w:t>lucene</w:t>
      </w:r>
      <w:proofErr w:type="spellEnd"/>
      <w:r>
        <w:t xml:space="preserve"> index for the search may be stored.  You will need to run a </w:t>
      </w:r>
      <w:proofErr w:type="spellStart"/>
      <w:r>
        <w:t>chmod</w:t>
      </w:r>
      <w:proofErr w:type="spellEnd"/>
      <w:r>
        <w:t xml:space="preserve"> 755 on this directory for the search to work.</w:t>
      </w:r>
    </w:p>
    <w:p w14:paraId="38E49197" w14:textId="77777777" w:rsidR="00FB3FAC" w:rsidRDefault="00FB3FAC" w:rsidP="00ED4C5D">
      <w:pPr>
        <w:pStyle w:val="ListParagraph"/>
        <w:numPr>
          <w:ilvl w:val="0"/>
          <w:numId w:val="1"/>
        </w:numPr>
        <w:spacing w:line="480" w:lineRule="auto"/>
      </w:pPr>
      <w:r>
        <w:t xml:space="preserve">Create a blast directory where the index for the BLAST search can be stored.  You will need to run a </w:t>
      </w:r>
      <w:proofErr w:type="spellStart"/>
      <w:r>
        <w:t>chmod</w:t>
      </w:r>
      <w:proofErr w:type="spellEnd"/>
      <w:r>
        <w:t xml:space="preserve"> 755 on this directory for the BLAST search to work.</w:t>
      </w:r>
    </w:p>
    <w:p w14:paraId="33B215CA" w14:textId="77777777" w:rsidR="00ED4C5D" w:rsidRDefault="00ED4C5D" w:rsidP="00ED4C5D">
      <w:pPr>
        <w:pStyle w:val="ListParagraph"/>
        <w:numPr>
          <w:ilvl w:val="0"/>
          <w:numId w:val="1"/>
        </w:numPr>
        <w:spacing w:line="480" w:lineRule="auto"/>
      </w:pPr>
      <w:r w:rsidRPr="00466F6B">
        <w:t xml:space="preserve">Create a </w:t>
      </w:r>
      <w:proofErr w:type="spellStart"/>
      <w:r w:rsidRPr="00466F6B">
        <w:t>mysql</w:t>
      </w:r>
      <w:proofErr w:type="spellEnd"/>
      <w:r w:rsidRPr="00466F6B">
        <w:t xml:space="preserve"> database instance </w:t>
      </w:r>
      <w:r>
        <w:t>for the local GenoCAD database.</w:t>
      </w:r>
    </w:p>
    <w:p w14:paraId="51FAA83E" w14:textId="77777777" w:rsidR="00ED4C5D" w:rsidRDefault="00ED4C5D" w:rsidP="00ED4C5D">
      <w:pPr>
        <w:pStyle w:val="ListParagraph"/>
        <w:numPr>
          <w:ilvl w:val="0"/>
          <w:numId w:val="1"/>
        </w:numPr>
        <w:spacing w:line="480" w:lineRule="auto"/>
      </w:pPr>
      <w:r w:rsidRPr="00466F6B">
        <w:lastRenderedPageBreak/>
        <w:t xml:space="preserve">Import genocad.sql </w:t>
      </w:r>
      <w:r>
        <w:t>to create a seed database. As an example, the command for importing this database would probably be something like this:</w:t>
      </w:r>
    </w:p>
    <w:p w14:paraId="181545C4" w14:textId="77777777" w:rsidR="00ED4C5D" w:rsidRPr="00466F6B" w:rsidRDefault="00ED4C5D" w:rsidP="00ED4C5D">
      <w:pPr>
        <w:pStyle w:val="ListParagraph"/>
        <w:spacing w:line="480" w:lineRule="auto"/>
      </w:pPr>
      <w:proofErr w:type="spellStart"/>
      <w:proofErr w:type="gramStart"/>
      <w:r w:rsidRPr="00466F6B">
        <w:t>mysql</w:t>
      </w:r>
      <w:proofErr w:type="spellEnd"/>
      <w:proofErr w:type="gramEnd"/>
      <w:r w:rsidRPr="00466F6B">
        <w:t xml:space="preserve"> -u &lt;username&gt; -p &lt;name of </w:t>
      </w:r>
      <w:proofErr w:type="spellStart"/>
      <w:r w:rsidRPr="00466F6B">
        <w:t>genocad</w:t>
      </w:r>
      <w:proofErr w:type="spellEnd"/>
      <w:r w:rsidRPr="00466F6B">
        <w:t xml:space="preserve"> repository created in previous step&gt; &lt; genocad.sql</w:t>
      </w:r>
    </w:p>
    <w:p w14:paraId="0322319F" w14:textId="77777777" w:rsidR="00ED4C5D" w:rsidRPr="00466F6B" w:rsidRDefault="00ED4C5D" w:rsidP="00ED4C5D">
      <w:pPr>
        <w:pStyle w:val="ListParagraph"/>
        <w:numPr>
          <w:ilvl w:val="0"/>
          <w:numId w:val="1"/>
        </w:numPr>
        <w:spacing w:line="480" w:lineRule="auto"/>
      </w:pPr>
      <w:r w:rsidRPr="00466F6B">
        <w:t>Modify the following files</w:t>
      </w:r>
      <w:r>
        <w:t xml:space="preserve"> to set database connection settings to point to the database just created:</w:t>
      </w:r>
    </w:p>
    <w:p w14:paraId="51D643D4" w14:textId="77777777" w:rsidR="006742C4" w:rsidRDefault="00B800DD" w:rsidP="00ED4C5D">
      <w:pPr>
        <w:pStyle w:val="ListParagraph"/>
        <w:numPr>
          <w:ilvl w:val="0"/>
          <w:numId w:val="3"/>
        </w:numPr>
        <w:autoSpaceDE w:val="0"/>
        <w:autoSpaceDN w:val="0"/>
        <w:adjustRightInd w:val="0"/>
        <w:spacing w:after="0" w:line="480" w:lineRule="auto"/>
      </w:pPr>
      <w:proofErr w:type="gramStart"/>
      <w:r>
        <w:t>scripts</w:t>
      </w:r>
      <w:proofErr w:type="gramEnd"/>
      <w:r>
        <w:t>/</w:t>
      </w:r>
      <w:proofErr w:type="spellStart"/>
      <w:r w:rsidR="006742C4">
        <w:t>create_lucene_index.php</w:t>
      </w:r>
      <w:proofErr w:type="spellEnd"/>
      <w:r w:rsidR="006742C4">
        <w:t xml:space="preserve"> (in addition to setting the database variables $server, $username, $password, and $database, you will need to adjust the pathnames in the include commands to make sure they point to the right location, and you will need to set the $</w:t>
      </w:r>
      <w:proofErr w:type="spellStart"/>
      <w:r w:rsidR="006742C4">
        <w:t>indexPath</w:t>
      </w:r>
      <w:proofErr w:type="spellEnd"/>
      <w:r w:rsidR="006742C4">
        <w:t xml:space="preserve"> variable to the full path of the </w:t>
      </w:r>
      <w:proofErr w:type="spellStart"/>
      <w:r w:rsidR="006742C4">
        <w:t>Lucene</w:t>
      </w:r>
      <w:proofErr w:type="spellEnd"/>
      <w:r w:rsidR="006742C4">
        <w:t xml:space="preserve"> directory created in Step 5.) </w:t>
      </w:r>
    </w:p>
    <w:p w14:paraId="23F4F629" w14:textId="77777777" w:rsidR="00FB3FAC" w:rsidRDefault="00FB3FAC" w:rsidP="00ED4C5D">
      <w:pPr>
        <w:pStyle w:val="ListParagraph"/>
        <w:numPr>
          <w:ilvl w:val="0"/>
          <w:numId w:val="3"/>
        </w:numPr>
        <w:autoSpaceDE w:val="0"/>
        <w:autoSpaceDN w:val="0"/>
        <w:adjustRightInd w:val="0"/>
        <w:spacing w:after="0" w:line="480" w:lineRule="auto"/>
      </w:pPr>
      <w:proofErr w:type="gramStart"/>
      <w:r>
        <w:t>scripts</w:t>
      </w:r>
      <w:proofErr w:type="gramEnd"/>
      <w:r>
        <w:t>/</w:t>
      </w:r>
      <w:proofErr w:type="spellStart"/>
      <w:r>
        <w:t>makeBlastDatabases.php</w:t>
      </w:r>
      <w:proofErr w:type="spellEnd"/>
      <w:r>
        <w:t xml:space="preserve"> (in addition to setting $server, $username, $password, and $database, it will also be necessary to set the $</w:t>
      </w:r>
      <w:proofErr w:type="spellStart"/>
      <w:r>
        <w:t>indexPath</w:t>
      </w:r>
      <w:proofErr w:type="spellEnd"/>
      <w:r>
        <w:t xml:space="preserve"> to the parent directory, $</w:t>
      </w:r>
      <w:proofErr w:type="spellStart"/>
      <w:r>
        <w:t>blastExec</w:t>
      </w:r>
      <w:proofErr w:type="spellEnd"/>
      <w:r>
        <w:t xml:space="preserve"> to the NCBI </w:t>
      </w:r>
      <w:proofErr w:type="spellStart"/>
      <w:r>
        <w:t>makeblastdb</w:t>
      </w:r>
      <w:proofErr w:type="spellEnd"/>
      <w:r>
        <w:t xml:space="preserve"> executable, and $</w:t>
      </w:r>
      <w:proofErr w:type="spellStart"/>
      <w:r>
        <w:t>blastIndex</w:t>
      </w:r>
      <w:proofErr w:type="spellEnd"/>
      <w:r>
        <w:t xml:space="preserve"> to the index directory created in Step 6.</w:t>
      </w:r>
    </w:p>
    <w:p w14:paraId="07943AB8" w14:textId="77777777" w:rsidR="00ED4C5D" w:rsidRPr="00B800DD" w:rsidRDefault="00ED4C5D" w:rsidP="00ED4C5D">
      <w:pPr>
        <w:pStyle w:val="ListParagraph"/>
        <w:numPr>
          <w:ilvl w:val="0"/>
          <w:numId w:val="3"/>
        </w:numPr>
        <w:autoSpaceDE w:val="0"/>
        <w:autoSpaceDN w:val="0"/>
        <w:adjustRightInd w:val="0"/>
        <w:spacing w:after="0" w:line="480" w:lineRule="auto"/>
      </w:pPr>
      <w:proofErr w:type="spellStart"/>
      <w:r w:rsidRPr="00612577">
        <w:t>zend</w:t>
      </w:r>
      <w:proofErr w:type="spellEnd"/>
      <w:r w:rsidRPr="00612577">
        <w:t>\application\</w:t>
      </w:r>
      <w:proofErr w:type="spellStart"/>
      <w:r w:rsidRPr="00612577">
        <w:t>configs</w:t>
      </w:r>
      <w:proofErr w:type="spellEnd"/>
      <w:r>
        <w:t xml:space="preserve">\application.ini (set variables </w:t>
      </w:r>
      <w:proofErr w:type="spellStart"/>
      <w:r w:rsidRPr="00612577">
        <w:t>r</w:t>
      </w:r>
      <w:r w:rsidRPr="00612577">
        <w:rPr>
          <w:rFonts w:cs="Courier New"/>
        </w:rPr>
        <w:t>esources.db.params.host</w:t>
      </w:r>
      <w:proofErr w:type="spellEnd"/>
      <w:r w:rsidRPr="00612577">
        <w:rPr>
          <w:rFonts w:cs="Courier New"/>
        </w:rPr>
        <w:t xml:space="preserve">, </w:t>
      </w:r>
      <w:proofErr w:type="spellStart"/>
      <w:r w:rsidRPr="00612577">
        <w:rPr>
          <w:rFonts w:cs="Courier New"/>
        </w:rPr>
        <w:t>resources.db.params.username</w:t>
      </w:r>
      <w:proofErr w:type="spellEnd"/>
      <w:r w:rsidRPr="00612577">
        <w:rPr>
          <w:rFonts w:cs="Courier New"/>
        </w:rPr>
        <w:t xml:space="preserve">, </w:t>
      </w:r>
      <w:proofErr w:type="spellStart"/>
      <w:r w:rsidRPr="00612577">
        <w:rPr>
          <w:rFonts w:cs="Courier New"/>
        </w:rPr>
        <w:t>resources.db.params.password</w:t>
      </w:r>
      <w:proofErr w:type="spellEnd"/>
      <w:r w:rsidRPr="00612577">
        <w:rPr>
          <w:rFonts w:cs="Courier New"/>
        </w:rPr>
        <w:t xml:space="preserve">, and </w:t>
      </w:r>
      <w:proofErr w:type="spellStart"/>
      <w:r w:rsidRPr="00612577">
        <w:rPr>
          <w:rFonts w:cs="Courier New"/>
        </w:rPr>
        <w:t>resources.db.params.dbname</w:t>
      </w:r>
      <w:proofErr w:type="spellEnd"/>
      <w:r w:rsidRPr="00612577">
        <w:rPr>
          <w:rFonts w:cs="Courier New"/>
        </w:rPr>
        <w:t>).</w:t>
      </w:r>
      <w:r w:rsidR="006742C4">
        <w:rPr>
          <w:rFonts w:cs="Courier New"/>
        </w:rPr>
        <w:t xml:space="preserve">  You will also need to set the </w:t>
      </w:r>
      <w:proofErr w:type="spellStart"/>
      <w:r w:rsidR="006742C4">
        <w:rPr>
          <w:rFonts w:cs="Courier New"/>
        </w:rPr>
        <w:t>search.lucene_index_path</w:t>
      </w:r>
      <w:proofErr w:type="spellEnd"/>
      <w:r w:rsidR="006742C4">
        <w:rPr>
          <w:rFonts w:cs="Courier New"/>
        </w:rPr>
        <w:t xml:space="preserve"> to the full path of the </w:t>
      </w:r>
      <w:proofErr w:type="spellStart"/>
      <w:r w:rsidR="006742C4">
        <w:rPr>
          <w:rFonts w:cs="Courier New"/>
        </w:rPr>
        <w:t>Lucene</w:t>
      </w:r>
      <w:proofErr w:type="spellEnd"/>
      <w:r w:rsidR="006742C4">
        <w:rPr>
          <w:rFonts w:cs="Courier New"/>
        </w:rPr>
        <w:t xml:space="preserve"> directory created in Step 5.</w:t>
      </w:r>
    </w:p>
    <w:p w14:paraId="5C9D64AE" w14:textId="77777777" w:rsidR="00B800DD" w:rsidRDefault="00B800DD" w:rsidP="00ED4C5D">
      <w:pPr>
        <w:pStyle w:val="ListParagraph"/>
        <w:numPr>
          <w:ilvl w:val="0"/>
          <w:numId w:val="3"/>
        </w:numPr>
        <w:autoSpaceDE w:val="0"/>
        <w:autoSpaceDN w:val="0"/>
        <w:adjustRightInd w:val="0"/>
        <w:spacing w:after="0" w:line="480" w:lineRule="auto"/>
      </w:pPr>
      <w:proofErr w:type="spellStart"/>
      <w:proofErr w:type="gramStart"/>
      <w:r>
        <w:rPr>
          <w:rFonts w:cs="Courier New"/>
        </w:rPr>
        <w:t>zend</w:t>
      </w:r>
      <w:proofErr w:type="spellEnd"/>
      <w:proofErr w:type="gramEnd"/>
      <w:r>
        <w:rPr>
          <w:rFonts w:cs="Courier New"/>
        </w:rPr>
        <w:t>/public/</w:t>
      </w:r>
      <w:proofErr w:type="spellStart"/>
      <w:r>
        <w:rPr>
          <w:rFonts w:cs="Courier New"/>
        </w:rPr>
        <w:t>mysql_include.php</w:t>
      </w:r>
      <w:proofErr w:type="spellEnd"/>
      <w:r>
        <w:rPr>
          <w:rFonts w:cs="Courier New"/>
        </w:rPr>
        <w:t xml:space="preserve"> to set $server, $user, $</w:t>
      </w:r>
      <w:proofErr w:type="spellStart"/>
      <w:r>
        <w:rPr>
          <w:rFonts w:cs="Courier New"/>
        </w:rPr>
        <w:t>pwd</w:t>
      </w:r>
      <w:proofErr w:type="spellEnd"/>
      <w:r>
        <w:rPr>
          <w:rFonts w:cs="Courier New"/>
        </w:rPr>
        <w:t>, $</w:t>
      </w:r>
      <w:proofErr w:type="spellStart"/>
      <w:r>
        <w:rPr>
          <w:rFonts w:cs="Courier New"/>
        </w:rPr>
        <w:t>mydb</w:t>
      </w:r>
      <w:proofErr w:type="spellEnd"/>
      <w:r>
        <w:rPr>
          <w:rFonts w:cs="Courier New"/>
        </w:rPr>
        <w:t xml:space="preserve">, and $root (which points to the </w:t>
      </w:r>
      <w:proofErr w:type="spellStart"/>
      <w:r>
        <w:rPr>
          <w:rFonts w:cs="Courier New"/>
        </w:rPr>
        <w:t>zend</w:t>
      </w:r>
      <w:proofErr w:type="spellEnd"/>
      <w:r>
        <w:rPr>
          <w:rFonts w:cs="Courier New"/>
        </w:rPr>
        <w:t xml:space="preserve"> public directory).</w:t>
      </w:r>
    </w:p>
    <w:p w14:paraId="1D2C5E20" w14:textId="77777777" w:rsidR="006742C4" w:rsidRDefault="006742C4" w:rsidP="00ED4C5D">
      <w:pPr>
        <w:pStyle w:val="ListParagraph"/>
        <w:numPr>
          <w:ilvl w:val="0"/>
          <w:numId w:val="1"/>
        </w:numPr>
        <w:spacing w:line="480" w:lineRule="auto"/>
      </w:pPr>
      <w:r>
        <w:t>From the command line, run the</w:t>
      </w:r>
      <w:r w:rsidR="005F529A">
        <w:t xml:space="preserve"> create_lucene_index.php file.  From the command prompt, this would look something like this:</w:t>
      </w:r>
    </w:p>
    <w:p w14:paraId="4A23AF37" w14:textId="77777777" w:rsidR="005F529A" w:rsidRDefault="005F529A" w:rsidP="005F529A">
      <w:pPr>
        <w:pStyle w:val="ListParagraph"/>
        <w:spacing w:line="480" w:lineRule="auto"/>
        <w:ind w:left="540"/>
        <w:rPr>
          <w:b/>
        </w:rPr>
      </w:pPr>
      <w:proofErr w:type="spellStart"/>
      <w:proofErr w:type="gramStart"/>
      <w:r>
        <w:rPr>
          <w:b/>
        </w:rPr>
        <w:t>php</w:t>
      </w:r>
      <w:proofErr w:type="spellEnd"/>
      <w:proofErr w:type="gramEnd"/>
      <w:r>
        <w:rPr>
          <w:b/>
        </w:rPr>
        <w:t xml:space="preserve"> </w:t>
      </w:r>
      <w:proofErr w:type="spellStart"/>
      <w:r>
        <w:rPr>
          <w:b/>
        </w:rPr>
        <w:t>create_lucene_index.php</w:t>
      </w:r>
      <w:proofErr w:type="spellEnd"/>
    </w:p>
    <w:p w14:paraId="5605B6A8" w14:textId="77777777" w:rsidR="00D073D2" w:rsidRDefault="005F529A" w:rsidP="00D073D2">
      <w:pPr>
        <w:pStyle w:val="ListParagraph"/>
        <w:spacing w:line="480" w:lineRule="auto"/>
        <w:ind w:left="540"/>
      </w:pPr>
      <w:r>
        <w:t xml:space="preserve">To keep the index up-to-date, it is a good idea to make this a </w:t>
      </w:r>
      <w:proofErr w:type="spellStart"/>
      <w:r>
        <w:t>cron</w:t>
      </w:r>
      <w:proofErr w:type="spellEnd"/>
      <w:r>
        <w:t xml:space="preserve"> job that runs daily.</w:t>
      </w:r>
    </w:p>
    <w:p w14:paraId="343D3787" w14:textId="77777777" w:rsidR="00D073D2" w:rsidRDefault="00D073D2" w:rsidP="00D073D2">
      <w:pPr>
        <w:spacing w:line="480" w:lineRule="auto"/>
      </w:pPr>
    </w:p>
    <w:p w14:paraId="2B88107C" w14:textId="77777777" w:rsidR="00D073D2" w:rsidRDefault="00D073D2" w:rsidP="00B800DD">
      <w:pPr>
        <w:pStyle w:val="ListParagraph"/>
        <w:numPr>
          <w:ilvl w:val="0"/>
          <w:numId w:val="1"/>
        </w:numPr>
        <w:spacing w:line="480" w:lineRule="auto"/>
      </w:pPr>
      <w:r>
        <w:lastRenderedPageBreak/>
        <w:t xml:space="preserve">From the command line, run the </w:t>
      </w:r>
      <w:proofErr w:type="spellStart"/>
      <w:r>
        <w:t>makeBlastDatabases.php</w:t>
      </w:r>
      <w:proofErr w:type="spellEnd"/>
      <w:r>
        <w:t xml:space="preserve"> script.  From the command prompt, this would look something like this:</w:t>
      </w:r>
    </w:p>
    <w:p w14:paraId="1DED21BE" w14:textId="77777777" w:rsidR="00D073D2" w:rsidRDefault="00D073D2" w:rsidP="00D073D2">
      <w:pPr>
        <w:pStyle w:val="ListParagraph"/>
        <w:spacing w:line="480" w:lineRule="auto"/>
        <w:ind w:left="540"/>
        <w:rPr>
          <w:b/>
        </w:rPr>
      </w:pPr>
      <w:proofErr w:type="spellStart"/>
      <w:proofErr w:type="gramStart"/>
      <w:r>
        <w:rPr>
          <w:b/>
        </w:rPr>
        <w:t>php</w:t>
      </w:r>
      <w:proofErr w:type="spellEnd"/>
      <w:proofErr w:type="gramEnd"/>
      <w:r>
        <w:rPr>
          <w:b/>
        </w:rPr>
        <w:t xml:space="preserve"> </w:t>
      </w:r>
      <w:proofErr w:type="spellStart"/>
      <w:r>
        <w:rPr>
          <w:b/>
        </w:rPr>
        <w:t>makeBlastDatabases.php</w:t>
      </w:r>
      <w:proofErr w:type="spellEnd"/>
    </w:p>
    <w:p w14:paraId="2D342E72" w14:textId="77777777" w:rsidR="00D073D2" w:rsidRPr="00D073D2" w:rsidRDefault="00D073D2" w:rsidP="00D073D2">
      <w:pPr>
        <w:pStyle w:val="ListParagraph"/>
        <w:spacing w:line="480" w:lineRule="auto"/>
        <w:ind w:left="540"/>
      </w:pPr>
      <w:r>
        <w:t xml:space="preserve">To keep the index up-to-date, it is a good idea to make this a </w:t>
      </w:r>
      <w:proofErr w:type="spellStart"/>
      <w:r>
        <w:t>cronjob</w:t>
      </w:r>
      <w:proofErr w:type="spellEnd"/>
      <w:r>
        <w:t xml:space="preserve"> that runs daily.</w:t>
      </w:r>
    </w:p>
    <w:p w14:paraId="45E69CA3" w14:textId="77777777" w:rsidR="00B800DD" w:rsidRDefault="00B800DD" w:rsidP="00B800DD">
      <w:pPr>
        <w:pStyle w:val="ListParagraph"/>
        <w:numPr>
          <w:ilvl w:val="0"/>
          <w:numId w:val="1"/>
        </w:numPr>
        <w:spacing w:line="480" w:lineRule="auto"/>
      </w:pPr>
      <w:r>
        <w:t xml:space="preserve">In order for the compiler to work properly, you will also need to create a compilers directory under </w:t>
      </w:r>
      <w:proofErr w:type="spellStart"/>
      <w:r>
        <w:t>zend</w:t>
      </w:r>
      <w:proofErr w:type="spellEnd"/>
      <w:r>
        <w:t xml:space="preserve">\public; the </w:t>
      </w:r>
      <w:proofErr w:type="spellStart"/>
      <w:r>
        <w:t>webuse</w:t>
      </w:r>
      <w:r w:rsidR="00D073D2">
        <w:t>r</w:t>
      </w:r>
      <w:proofErr w:type="spellEnd"/>
      <w:r w:rsidR="00D073D2">
        <w:t xml:space="preserve"> will need permissions to read, write, </w:t>
      </w:r>
      <w:r>
        <w:t>and execute in this directory.</w:t>
      </w:r>
      <w:r w:rsidR="00D073D2">
        <w:t xml:space="preserve">  </w:t>
      </w:r>
    </w:p>
    <w:p w14:paraId="3B13EF29" w14:textId="77777777" w:rsidR="00D073D2" w:rsidRPr="005F529A" w:rsidRDefault="00D073D2" w:rsidP="00B800DD">
      <w:pPr>
        <w:pStyle w:val="ListParagraph"/>
        <w:numPr>
          <w:ilvl w:val="0"/>
          <w:numId w:val="1"/>
        </w:numPr>
        <w:spacing w:line="480" w:lineRule="auto"/>
      </w:pPr>
      <w:r>
        <w:t xml:space="preserve">In order for BLAST to work properly, you will also need to create a </w:t>
      </w:r>
      <w:proofErr w:type="spellStart"/>
      <w:r>
        <w:t>blastResults</w:t>
      </w:r>
      <w:proofErr w:type="spellEnd"/>
      <w:r>
        <w:t xml:space="preserve"> directory under </w:t>
      </w:r>
      <w:proofErr w:type="spellStart"/>
      <w:r>
        <w:t>zend</w:t>
      </w:r>
      <w:proofErr w:type="spellEnd"/>
      <w:r>
        <w:t xml:space="preserve">\public; the </w:t>
      </w:r>
      <w:proofErr w:type="spellStart"/>
      <w:r>
        <w:t>webuser</w:t>
      </w:r>
      <w:proofErr w:type="spellEnd"/>
      <w:r>
        <w:t xml:space="preserve"> will need permissions to read, write, and execute in this directory.</w:t>
      </w:r>
    </w:p>
    <w:p w14:paraId="06CAB87D" w14:textId="77777777" w:rsidR="00ED4C5D" w:rsidRDefault="00ED4C5D" w:rsidP="00ED4C5D">
      <w:pPr>
        <w:pStyle w:val="ListParagraph"/>
        <w:numPr>
          <w:ilvl w:val="0"/>
          <w:numId w:val="1"/>
        </w:numPr>
        <w:spacing w:line="480" w:lineRule="auto"/>
      </w:pPr>
      <w:r w:rsidRPr="00466F6B">
        <w:t>Restart the webserver.</w:t>
      </w:r>
    </w:p>
    <w:p w14:paraId="2A14368E" w14:textId="77777777" w:rsidR="00410DE8" w:rsidRPr="00410DE8" w:rsidRDefault="00410DE8" w:rsidP="00410DE8">
      <w:pPr>
        <w:pStyle w:val="ListParagraph"/>
        <w:numPr>
          <w:ilvl w:val="0"/>
          <w:numId w:val="1"/>
        </w:numPr>
        <w:spacing w:line="480" w:lineRule="auto"/>
        <w:rPr>
          <w:b/>
        </w:rPr>
      </w:pPr>
      <w:r>
        <w:t xml:space="preserve">To delete out-dated files in the compiler directory created above, it is recommended that you add the following line to your </w:t>
      </w:r>
      <w:proofErr w:type="spellStart"/>
      <w:r>
        <w:t>crontab</w:t>
      </w:r>
      <w:proofErr w:type="spellEnd"/>
      <w:r>
        <w:t xml:space="preserve">:  </w:t>
      </w:r>
      <w:r w:rsidRPr="00410DE8">
        <w:rPr>
          <w:b/>
        </w:rPr>
        <w:t>find /path/to/compiler/directory/compiler -</w:t>
      </w:r>
      <w:proofErr w:type="spellStart"/>
      <w:r w:rsidRPr="00410DE8">
        <w:rPr>
          <w:b/>
        </w:rPr>
        <w:t>mtime</w:t>
      </w:r>
      <w:proofErr w:type="spellEnd"/>
      <w:r w:rsidRPr="00410DE8">
        <w:rPr>
          <w:b/>
        </w:rPr>
        <w:t xml:space="preserve"> 1 -exec </w:t>
      </w:r>
      <w:proofErr w:type="spellStart"/>
      <w:r w:rsidRPr="00410DE8">
        <w:rPr>
          <w:b/>
        </w:rPr>
        <w:t>rm</w:t>
      </w:r>
      <w:proofErr w:type="spellEnd"/>
      <w:r w:rsidRPr="00410DE8">
        <w:rPr>
          <w:b/>
        </w:rPr>
        <w:t xml:space="preserve"> -f {} \</w:t>
      </w:r>
      <w:proofErr w:type="gramStart"/>
      <w:r w:rsidRPr="00410DE8">
        <w:rPr>
          <w:b/>
        </w:rPr>
        <w:t>;</w:t>
      </w:r>
      <w:r>
        <w:rPr>
          <w:b/>
        </w:rPr>
        <w:t xml:space="preserve">  </w:t>
      </w:r>
      <w:r>
        <w:t>This</w:t>
      </w:r>
      <w:proofErr w:type="gramEnd"/>
      <w:r>
        <w:t xml:space="preserve"> will remove the files that are older than a day in the compiler directories.</w:t>
      </w:r>
    </w:p>
    <w:p w14:paraId="647DA054" w14:textId="77777777" w:rsidR="00234B4F" w:rsidRPr="00466F6B" w:rsidRDefault="00234B4F" w:rsidP="00234B4F">
      <w:pPr>
        <w:pStyle w:val="Heading1"/>
        <w:rPr>
          <w:b w:val="0"/>
        </w:rPr>
      </w:pPr>
      <w:r>
        <w:rPr>
          <w:b w:val="0"/>
        </w:rPr>
        <w:t>Upgrading</w:t>
      </w:r>
      <w:r w:rsidRPr="00466F6B">
        <w:rPr>
          <w:b w:val="0"/>
        </w:rPr>
        <w:t xml:space="preserve"> GenoCAD</w:t>
      </w:r>
    </w:p>
    <w:p w14:paraId="427C9FF1" w14:textId="77777777" w:rsidR="00234B4F" w:rsidRDefault="00234B4F" w:rsidP="00234B4F">
      <w:pPr>
        <w:spacing w:line="480" w:lineRule="auto"/>
        <w:rPr>
          <w:b/>
        </w:rPr>
      </w:pPr>
      <w:r>
        <w:rPr>
          <w:b/>
        </w:rPr>
        <w:t>Note: Before upgrading GenoCAD, it is STRONGLY recommended that you back up the files and database just in case you need to revert to your previous install.</w:t>
      </w:r>
    </w:p>
    <w:p w14:paraId="4210A9D5" w14:textId="77777777" w:rsidR="00234B4F" w:rsidRDefault="00234B4F" w:rsidP="00234B4F">
      <w:pPr>
        <w:pStyle w:val="ListParagraph"/>
        <w:numPr>
          <w:ilvl w:val="0"/>
          <w:numId w:val="4"/>
        </w:numPr>
        <w:spacing w:line="480" w:lineRule="auto"/>
      </w:pPr>
      <w:r>
        <w:t>Download the latest files to a subdirectory by running one of the following commands:</w:t>
      </w:r>
    </w:p>
    <w:p w14:paraId="14501C95" w14:textId="77777777" w:rsidR="00234B4F" w:rsidRPr="00234B4F" w:rsidRDefault="00234B4F" w:rsidP="00234B4F">
      <w:pPr>
        <w:pStyle w:val="ListParagraph"/>
        <w:spacing w:line="480" w:lineRule="auto"/>
        <w:rPr>
          <w:b/>
        </w:rPr>
      </w:pPr>
      <w:proofErr w:type="spellStart"/>
      <w:proofErr w:type="gramStart"/>
      <w:r w:rsidRPr="00234B4F">
        <w:rPr>
          <w:b/>
        </w:rPr>
        <w:t>svn</w:t>
      </w:r>
      <w:proofErr w:type="spellEnd"/>
      <w:proofErr w:type="gramEnd"/>
      <w:r w:rsidRPr="00234B4F">
        <w:rPr>
          <w:b/>
        </w:rPr>
        <w:t xml:space="preserve"> co https://genocad.svn.sourceforge.net/svnroot/genocad/trunk </w:t>
      </w:r>
      <w:proofErr w:type="spellStart"/>
      <w:r w:rsidRPr="00234B4F">
        <w:rPr>
          <w:b/>
        </w:rPr>
        <w:t>genocad</w:t>
      </w:r>
      <w:proofErr w:type="spellEnd"/>
      <w:r w:rsidRPr="00234B4F">
        <w:rPr>
          <w:b/>
        </w:rPr>
        <w:t xml:space="preserve"> </w:t>
      </w:r>
    </w:p>
    <w:p w14:paraId="60654F8D" w14:textId="77777777" w:rsidR="00234B4F" w:rsidRDefault="00234B4F" w:rsidP="00234B4F">
      <w:pPr>
        <w:pStyle w:val="ListParagraph"/>
        <w:spacing w:line="480" w:lineRule="auto"/>
      </w:pPr>
      <w:proofErr w:type="gramStart"/>
      <w:r>
        <w:t>for</w:t>
      </w:r>
      <w:proofErr w:type="gramEnd"/>
      <w:r>
        <w:t xml:space="preserve"> the trunk install, or </w:t>
      </w:r>
    </w:p>
    <w:p w14:paraId="29A9C2BE" w14:textId="77777777" w:rsidR="00234B4F" w:rsidRPr="00234B4F" w:rsidRDefault="00234B4F" w:rsidP="00234B4F">
      <w:pPr>
        <w:pStyle w:val="ListParagraph"/>
        <w:spacing w:line="480" w:lineRule="auto"/>
        <w:rPr>
          <w:b/>
        </w:rPr>
      </w:pPr>
      <w:proofErr w:type="spellStart"/>
      <w:proofErr w:type="gramStart"/>
      <w:r w:rsidRPr="00234B4F">
        <w:rPr>
          <w:b/>
        </w:rPr>
        <w:t>svn</w:t>
      </w:r>
      <w:proofErr w:type="spellEnd"/>
      <w:proofErr w:type="gramEnd"/>
      <w:r w:rsidRPr="00234B4F">
        <w:rPr>
          <w:b/>
        </w:rPr>
        <w:t xml:space="preserve"> co https://genocad.svn.sourceforge.net/svnroot/genocad/tags/{version} </w:t>
      </w:r>
      <w:proofErr w:type="spellStart"/>
      <w:r w:rsidRPr="00234B4F">
        <w:rPr>
          <w:b/>
        </w:rPr>
        <w:t>genocad</w:t>
      </w:r>
      <w:proofErr w:type="spellEnd"/>
    </w:p>
    <w:p w14:paraId="70A0C9CA" w14:textId="77777777" w:rsidR="00234B4F" w:rsidRDefault="00234B4F" w:rsidP="00234B4F">
      <w:pPr>
        <w:pStyle w:val="ListParagraph"/>
        <w:spacing w:line="480" w:lineRule="auto"/>
      </w:pPr>
      <w:proofErr w:type="gramStart"/>
      <w:r>
        <w:t>if</w:t>
      </w:r>
      <w:proofErr w:type="gramEnd"/>
      <w:r>
        <w:t xml:space="preserve"> you are planning to deploy a specific tagged version.</w:t>
      </w:r>
    </w:p>
    <w:p w14:paraId="636A3142" w14:textId="77777777" w:rsidR="00234B4F" w:rsidRDefault="00234B4F" w:rsidP="00234B4F">
      <w:pPr>
        <w:pStyle w:val="ListParagraph"/>
        <w:numPr>
          <w:ilvl w:val="0"/>
          <w:numId w:val="4"/>
        </w:numPr>
        <w:spacing w:line="480" w:lineRule="auto"/>
      </w:pPr>
      <w:r>
        <w:t>Run the following command to remove the subversion directories:</w:t>
      </w:r>
    </w:p>
    <w:p w14:paraId="7BF099F3" w14:textId="77777777" w:rsidR="00234B4F" w:rsidRDefault="00234B4F" w:rsidP="00234B4F">
      <w:pPr>
        <w:pStyle w:val="ListParagraph"/>
        <w:spacing w:line="480" w:lineRule="auto"/>
        <w:rPr>
          <w:b/>
        </w:rPr>
      </w:pPr>
      <w:proofErr w:type="gramStart"/>
      <w:r w:rsidRPr="00234B4F">
        <w:rPr>
          <w:b/>
        </w:rPr>
        <w:t>find</w:t>
      </w:r>
      <w:proofErr w:type="gramEnd"/>
      <w:r w:rsidRPr="00234B4F">
        <w:rPr>
          <w:b/>
        </w:rPr>
        <w:t xml:space="preserve"> </w:t>
      </w:r>
      <w:proofErr w:type="spellStart"/>
      <w:r w:rsidRPr="00234B4F">
        <w:rPr>
          <w:b/>
        </w:rPr>
        <w:t>genocad</w:t>
      </w:r>
      <w:proofErr w:type="spellEnd"/>
      <w:r w:rsidRPr="00234B4F">
        <w:rPr>
          <w:b/>
        </w:rPr>
        <w:t xml:space="preserve"> -type d -name '.</w:t>
      </w:r>
      <w:proofErr w:type="spellStart"/>
      <w:r w:rsidRPr="00234B4F">
        <w:rPr>
          <w:b/>
        </w:rPr>
        <w:t>svn</w:t>
      </w:r>
      <w:proofErr w:type="spellEnd"/>
      <w:r w:rsidRPr="00234B4F">
        <w:rPr>
          <w:b/>
        </w:rPr>
        <w:t xml:space="preserve">' -exec </w:t>
      </w:r>
      <w:proofErr w:type="spellStart"/>
      <w:r w:rsidRPr="00234B4F">
        <w:rPr>
          <w:b/>
        </w:rPr>
        <w:t>rm</w:t>
      </w:r>
      <w:proofErr w:type="spellEnd"/>
      <w:r w:rsidRPr="00234B4F">
        <w:rPr>
          <w:b/>
        </w:rPr>
        <w:t xml:space="preserve"> -</w:t>
      </w:r>
      <w:proofErr w:type="spellStart"/>
      <w:r w:rsidRPr="00234B4F">
        <w:rPr>
          <w:b/>
        </w:rPr>
        <w:t>rf</w:t>
      </w:r>
      <w:proofErr w:type="spellEnd"/>
      <w:r w:rsidRPr="00234B4F">
        <w:rPr>
          <w:b/>
        </w:rPr>
        <w:t xml:space="preserve"> '{}' \;</w:t>
      </w:r>
    </w:p>
    <w:p w14:paraId="584EEB79" w14:textId="77777777" w:rsidR="00234B4F" w:rsidRDefault="00234B4F" w:rsidP="00234B4F">
      <w:pPr>
        <w:pStyle w:val="ListParagraph"/>
        <w:numPr>
          <w:ilvl w:val="0"/>
          <w:numId w:val="4"/>
        </w:numPr>
        <w:spacing w:line="480" w:lineRule="auto"/>
      </w:pPr>
      <w:r>
        <w:lastRenderedPageBreak/>
        <w:t xml:space="preserve">Run applicable scripts under the </w:t>
      </w:r>
      <w:proofErr w:type="spellStart"/>
      <w:r>
        <w:t>database_scripts</w:t>
      </w:r>
      <w:proofErr w:type="spellEnd"/>
      <w:r>
        <w:t xml:space="preserve"> directory.  If you are upgrading one tag to a nonconsecutive new tag, you may need to run more than one script.</w:t>
      </w:r>
      <w:r w:rsidR="00961848">
        <w:t xml:space="preserve"> ****</w:t>
      </w:r>
      <w:r w:rsidR="00961848" w:rsidRPr="00961848">
        <w:t xml:space="preserve"> </w:t>
      </w:r>
      <w:r w:rsidR="00961848">
        <w:t>Need to come up with a standardized way to do this.</w:t>
      </w:r>
      <w:r w:rsidR="00961848">
        <w:t xml:space="preserve"> (</w:t>
      </w:r>
      <w:proofErr w:type="spellStart"/>
      <w:proofErr w:type="gramStart"/>
      <w:r w:rsidR="00961848">
        <w:t>mandywil</w:t>
      </w:r>
      <w:proofErr w:type="spellEnd"/>
      <w:proofErr w:type="gramEnd"/>
      <w:r w:rsidR="00961848">
        <w:t xml:space="preserve"> 12/1/11)</w:t>
      </w:r>
      <w:bookmarkStart w:id="0" w:name="_GoBack"/>
      <w:bookmarkEnd w:id="0"/>
    </w:p>
    <w:p w14:paraId="66AC65E2" w14:textId="77777777" w:rsidR="00234B4F" w:rsidRDefault="00234B4F" w:rsidP="00234B4F">
      <w:pPr>
        <w:pStyle w:val="ListParagraph"/>
        <w:numPr>
          <w:ilvl w:val="0"/>
          <w:numId w:val="4"/>
        </w:numPr>
        <w:spacing w:line="480" w:lineRule="auto"/>
      </w:pPr>
      <w:r>
        <w:t>Update the following configuration files to point to the GenoCAD database:</w:t>
      </w:r>
    </w:p>
    <w:p w14:paraId="7ECD82A3" w14:textId="77777777" w:rsidR="00234B4F" w:rsidRPr="00B060A1" w:rsidRDefault="00234B4F" w:rsidP="00234B4F">
      <w:pPr>
        <w:pStyle w:val="ListParagraph"/>
        <w:numPr>
          <w:ilvl w:val="1"/>
          <w:numId w:val="5"/>
        </w:numPr>
        <w:autoSpaceDE w:val="0"/>
        <w:autoSpaceDN w:val="0"/>
        <w:adjustRightInd w:val="0"/>
        <w:spacing w:after="0" w:line="480" w:lineRule="auto"/>
        <w:rPr>
          <w:color w:val="000000" w:themeColor="text1"/>
        </w:rPr>
      </w:pPr>
      <w:r w:rsidRPr="00612577">
        <w:t xml:space="preserve">Common.php (set variables </w:t>
      </w:r>
      <w:r w:rsidRPr="00E83E76">
        <w:rPr>
          <w:rFonts w:cs="Courier New"/>
          <w:color w:val="0000C0"/>
        </w:rPr>
        <w:t>"</w:t>
      </w:r>
      <w:r w:rsidRPr="00B060A1">
        <w:rPr>
          <w:rFonts w:cs="Courier New"/>
          <w:color w:val="000000" w:themeColor="text1"/>
        </w:rPr>
        <w:t>Database”, "Host", "Port", "User",</w:t>
      </w:r>
      <w:r>
        <w:rPr>
          <w:rFonts w:cs="Courier New"/>
          <w:color w:val="000000" w:themeColor="text1"/>
        </w:rPr>
        <w:t xml:space="preserve"> </w:t>
      </w:r>
      <w:r w:rsidRPr="00B060A1">
        <w:rPr>
          <w:rFonts w:cs="Courier New"/>
          <w:color w:val="000000" w:themeColor="text1"/>
        </w:rPr>
        <w:t>and</w:t>
      </w:r>
      <w:r>
        <w:rPr>
          <w:rFonts w:cs="Courier New"/>
          <w:color w:val="000000" w:themeColor="text1"/>
        </w:rPr>
        <w:t xml:space="preserve"> </w:t>
      </w:r>
      <w:r w:rsidRPr="00B060A1">
        <w:rPr>
          <w:rFonts w:cs="Courier New"/>
          <w:color w:val="000000" w:themeColor="text1"/>
        </w:rPr>
        <w:t>"Password" under the $</w:t>
      </w:r>
      <w:proofErr w:type="spellStart"/>
      <w:r w:rsidRPr="00B060A1">
        <w:rPr>
          <w:rFonts w:cs="Courier New"/>
          <w:color w:val="000000" w:themeColor="text1"/>
        </w:rPr>
        <w:t>CCConnectionSettings</w:t>
      </w:r>
      <w:proofErr w:type="spellEnd"/>
      <w:r w:rsidRPr="00B060A1">
        <w:rPr>
          <w:rFonts w:cs="Courier New"/>
          <w:color w:val="000000" w:themeColor="text1"/>
        </w:rPr>
        <w:t xml:space="preserve"> array.)</w:t>
      </w:r>
    </w:p>
    <w:p w14:paraId="2D19AADE" w14:textId="77777777" w:rsidR="00234B4F" w:rsidRDefault="00234B4F" w:rsidP="00234B4F">
      <w:pPr>
        <w:pStyle w:val="ListParagraph"/>
        <w:numPr>
          <w:ilvl w:val="1"/>
          <w:numId w:val="5"/>
        </w:numPr>
        <w:autoSpaceDE w:val="0"/>
        <w:autoSpaceDN w:val="0"/>
        <w:adjustRightInd w:val="0"/>
        <w:spacing w:after="0" w:line="480" w:lineRule="auto"/>
      </w:pPr>
      <w:r>
        <w:t>common_genocad.php (set variables $server, $user, $</w:t>
      </w:r>
      <w:proofErr w:type="spellStart"/>
      <w:r>
        <w:t>pwd</w:t>
      </w:r>
      <w:proofErr w:type="spellEnd"/>
      <w:r>
        <w:t>, and $</w:t>
      </w:r>
      <w:proofErr w:type="spellStart"/>
      <w:r>
        <w:t>db</w:t>
      </w:r>
      <w:proofErr w:type="spellEnd"/>
      <w:r>
        <w:t xml:space="preserve">) </w:t>
      </w:r>
    </w:p>
    <w:p w14:paraId="4CBCBFAB" w14:textId="77777777" w:rsidR="00234B4F" w:rsidRDefault="00234B4F" w:rsidP="00234B4F">
      <w:pPr>
        <w:pStyle w:val="ListParagraph"/>
        <w:numPr>
          <w:ilvl w:val="1"/>
          <w:numId w:val="5"/>
        </w:numPr>
        <w:autoSpaceDE w:val="0"/>
        <w:autoSpaceDN w:val="0"/>
        <w:adjustRightInd w:val="0"/>
        <w:spacing w:after="0" w:line="480" w:lineRule="auto"/>
      </w:pPr>
      <w:r>
        <w:t>create_lucene_index.php (in addition to setting the database variables $server, $username, $password, and $database, you will need to adjust the pathnames in the include commands to make sure they point to the right location, and you will need to set the $</w:t>
      </w:r>
      <w:proofErr w:type="spellStart"/>
      <w:r>
        <w:t>indexPath</w:t>
      </w:r>
      <w:proofErr w:type="spellEnd"/>
      <w:r>
        <w:t xml:space="preserve"> variable to the full path of the</w:t>
      </w:r>
      <w:r w:rsidR="00FF2862">
        <w:t xml:space="preserve"> </w:t>
      </w:r>
      <w:proofErr w:type="spellStart"/>
      <w:r w:rsidR="00FF2862">
        <w:t>Lucene</w:t>
      </w:r>
      <w:proofErr w:type="spellEnd"/>
      <w:r w:rsidR="00FF2862">
        <w:t xml:space="preserve"> directory</w:t>
      </w:r>
      <w:r>
        <w:t xml:space="preserve">.) </w:t>
      </w:r>
    </w:p>
    <w:p w14:paraId="0011E5BB" w14:textId="77777777" w:rsidR="00FF2862" w:rsidRPr="00FF2862" w:rsidRDefault="00234B4F" w:rsidP="00FF2862">
      <w:pPr>
        <w:pStyle w:val="ListParagraph"/>
        <w:numPr>
          <w:ilvl w:val="1"/>
          <w:numId w:val="5"/>
        </w:numPr>
        <w:autoSpaceDE w:val="0"/>
        <w:autoSpaceDN w:val="0"/>
        <w:adjustRightInd w:val="0"/>
        <w:spacing w:after="0" w:line="480" w:lineRule="auto"/>
      </w:pPr>
      <w:proofErr w:type="spellStart"/>
      <w:r w:rsidRPr="00612577">
        <w:t>zend</w:t>
      </w:r>
      <w:proofErr w:type="spellEnd"/>
      <w:r w:rsidRPr="00612577">
        <w:t>\application\</w:t>
      </w:r>
      <w:proofErr w:type="spellStart"/>
      <w:r w:rsidRPr="00612577">
        <w:t>configs</w:t>
      </w:r>
      <w:proofErr w:type="spellEnd"/>
      <w:r>
        <w:t xml:space="preserve">\application.ini (set variables </w:t>
      </w:r>
      <w:proofErr w:type="spellStart"/>
      <w:r w:rsidRPr="00612577">
        <w:t>r</w:t>
      </w:r>
      <w:r w:rsidRPr="00612577">
        <w:rPr>
          <w:rFonts w:cs="Courier New"/>
        </w:rPr>
        <w:t>esources.db.params.host</w:t>
      </w:r>
      <w:proofErr w:type="spellEnd"/>
      <w:r w:rsidRPr="00612577">
        <w:rPr>
          <w:rFonts w:cs="Courier New"/>
        </w:rPr>
        <w:t xml:space="preserve">, </w:t>
      </w:r>
      <w:proofErr w:type="spellStart"/>
      <w:r w:rsidRPr="00612577">
        <w:rPr>
          <w:rFonts w:cs="Courier New"/>
        </w:rPr>
        <w:t>resources.db.params.username</w:t>
      </w:r>
      <w:proofErr w:type="spellEnd"/>
      <w:r w:rsidRPr="00612577">
        <w:rPr>
          <w:rFonts w:cs="Courier New"/>
        </w:rPr>
        <w:t xml:space="preserve">, </w:t>
      </w:r>
      <w:proofErr w:type="spellStart"/>
      <w:r w:rsidRPr="00612577">
        <w:rPr>
          <w:rFonts w:cs="Courier New"/>
        </w:rPr>
        <w:t>resources.db.params.password</w:t>
      </w:r>
      <w:proofErr w:type="spellEnd"/>
      <w:r w:rsidRPr="00612577">
        <w:rPr>
          <w:rFonts w:cs="Courier New"/>
        </w:rPr>
        <w:t xml:space="preserve">, and </w:t>
      </w:r>
      <w:proofErr w:type="spellStart"/>
      <w:r w:rsidRPr="00612577">
        <w:rPr>
          <w:rFonts w:cs="Courier New"/>
        </w:rPr>
        <w:t>resources.db.params.dbname</w:t>
      </w:r>
      <w:proofErr w:type="spellEnd"/>
      <w:r w:rsidRPr="00612577">
        <w:rPr>
          <w:rFonts w:cs="Courier New"/>
        </w:rPr>
        <w:t>).</w:t>
      </w:r>
      <w:r>
        <w:rPr>
          <w:rFonts w:cs="Courier New"/>
        </w:rPr>
        <w:t xml:space="preserve">  You will also need to set the </w:t>
      </w:r>
      <w:proofErr w:type="spellStart"/>
      <w:r>
        <w:rPr>
          <w:rFonts w:cs="Courier New"/>
        </w:rPr>
        <w:t>search.lucene_index_path</w:t>
      </w:r>
      <w:proofErr w:type="spellEnd"/>
      <w:r>
        <w:rPr>
          <w:rFonts w:cs="Courier New"/>
        </w:rPr>
        <w:t xml:space="preserve"> to the full path of the </w:t>
      </w:r>
      <w:proofErr w:type="spellStart"/>
      <w:r>
        <w:rPr>
          <w:rFonts w:cs="Courier New"/>
        </w:rPr>
        <w:t>Lu</w:t>
      </w:r>
      <w:r w:rsidR="00FF2862">
        <w:rPr>
          <w:rFonts w:cs="Courier New"/>
        </w:rPr>
        <w:t>cene</w:t>
      </w:r>
      <w:proofErr w:type="spellEnd"/>
      <w:r w:rsidR="00FF2862">
        <w:rPr>
          <w:rFonts w:cs="Courier New"/>
        </w:rPr>
        <w:t xml:space="preserve"> directory.</w:t>
      </w:r>
    </w:p>
    <w:p w14:paraId="49A6EBE8" w14:textId="77777777" w:rsidR="00FF2862" w:rsidRPr="00FF2862" w:rsidRDefault="00FF2862" w:rsidP="00FF2862">
      <w:pPr>
        <w:pStyle w:val="ListParagraph"/>
        <w:numPr>
          <w:ilvl w:val="0"/>
          <w:numId w:val="4"/>
        </w:numPr>
        <w:autoSpaceDE w:val="0"/>
        <w:autoSpaceDN w:val="0"/>
        <w:adjustRightInd w:val="0"/>
        <w:spacing w:after="0" w:line="480" w:lineRule="auto"/>
      </w:pPr>
      <w:r>
        <w:rPr>
          <w:rFonts w:cs="Courier New"/>
        </w:rPr>
        <w:t xml:space="preserve">Delete all the files from the current </w:t>
      </w:r>
      <w:proofErr w:type="spellStart"/>
      <w:r>
        <w:rPr>
          <w:rFonts w:cs="Courier New"/>
        </w:rPr>
        <w:t>genocad</w:t>
      </w:r>
      <w:proofErr w:type="spellEnd"/>
      <w:r>
        <w:rPr>
          <w:rFonts w:cs="Courier New"/>
        </w:rPr>
        <w:t xml:space="preserve"> </w:t>
      </w:r>
      <w:proofErr w:type="spellStart"/>
      <w:r>
        <w:rPr>
          <w:rFonts w:cs="Courier New"/>
        </w:rPr>
        <w:t>webhome</w:t>
      </w:r>
      <w:proofErr w:type="spellEnd"/>
      <w:r>
        <w:rPr>
          <w:rFonts w:cs="Courier New"/>
        </w:rPr>
        <w:t xml:space="preserve"> directory (to avoid keeping old files that may cause issues).</w:t>
      </w:r>
    </w:p>
    <w:p w14:paraId="23B50D3C" w14:textId="77777777" w:rsidR="00FF2862" w:rsidRPr="00FF2862" w:rsidRDefault="00FF2862" w:rsidP="00FF2862">
      <w:pPr>
        <w:pStyle w:val="ListParagraph"/>
        <w:numPr>
          <w:ilvl w:val="0"/>
          <w:numId w:val="4"/>
        </w:numPr>
        <w:autoSpaceDE w:val="0"/>
        <w:autoSpaceDN w:val="0"/>
        <w:adjustRightInd w:val="0"/>
        <w:spacing w:after="0" w:line="480" w:lineRule="auto"/>
      </w:pPr>
      <w:r>
        <w:rPr>
          <w:rFonts w:cs="Courier New"/>
        </w:rPr>
        <w:t xml:space="preserve">Copy the files below the new </w:t>
      </w:r>
      <w:proofErr w:type="spellStart"/>
      <w:r>
        <w:rPr>
          <w:rFonts w:cs="Courier New"/>
        </w:rPr>
        <w:t>genocad</w:t>
      </w:r>
      <w:proofErr w:type="spellEnd"/>
      <w:r>
        <w:rPr>
          <w:rFonts w:cs="Courier New"/>
        </w:rPr>
        <w:t xml:space="preserve"> directory you just created over to the </w:t>
      </w:r>
      <w:proofErr w:type="spellStart"/>
      <w:r>
        <w:rPr>
          <w:rFonts w:cs="Courier New"/>
        </w:rPr>
        <w:t>webhome</w:t>
      </w:r>
      <w:proofErr w:type="spellEnd"/>
      <w:r>
        <w:rPr>
          <w:rFonts w:cs="Courier New"/>
        </w:rPr>
        <w:t xml:space="preserve"> directory.</w:t>
      </w:r>
    </w:p>
    <w:p w14:paraId="73C971C3" w14:textId="77777777" w:rsidR="00FF2862" w:rsidRDefault="00FF2862" w:rsidP="00FF2862">
      <w:pPr>
        <w:pStyle w:val="ListParagraph"/>
        <w:numPr>
          <w:ilvl w:val="0"/>
          <w:numId w:val="4"/>
        </w:numPr>
        <w:autoSpaceDE w:val="0"/>
        <w:autoSpaceDN w:val="0"/>
        <w:adjustRightInd w:val="0"/>
        <w:spacing w:after="0" w:line="480" w:lineRule="auto"/>
      </w:pPr>
      <w:r>
        <w:rPr>
          <w:rFonts w:cs="Courier New"/>
        </w:rPr>
        <w:t>Restart the webserver.</w:t>
      </w:r>
    </w:p>
    <w:p w14:paraId="121E442C" w14:textId="77777777" w:rsidR="00EE3A1D" w:rsidRDefault="00EE3A1D" w:rsidP="00EE09A0"/>
    <w:sectPr w:rsidR="00EE3A1D" w:rsidSect="00961848">
      <w:pgSz w:w="12240" w:h="15840"/>
      <w:pgMar w:top="1440" w:right="1440" w:bottom="1440" w:left="1440" w:header="720" w:footer="720" w:gutter="0"/>
      <w:cols w:space="720"/>
      <w:docGrid w:linePitch="360"/>
      <w:printerSettings r:id="rId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3F3802"/>
    <w:multiLevelType w:val="hybridMultilevel"/>
    <w:tmpl w:val="B67C6A5C"/>
    <w:lvl w:ilvl="0" w:tplc="0409000F">
      <w:start w:val="1"/>
      <w:numFmt w:val="decimal"/>
      <w:lvlText w:val="%1."/>
      <w:lvlJc w:val="left"/>
      <w:pPr>
        <w:ind w:left="54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2E66EC5"/>
    <w:multiLevelType w:val="hybridMultilevel"/>
    <w:tmpl w:val="B91042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D2C7F0F"/>
    <w:multiLevelType w:val="hybridMultilevel"/>
    <w:tmpl w:val="02445A5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0D3065A"/>
    <w:multiLevelType w:val="hybridMultilevel"/>
    <w:tmpl w:val="967A74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5C266854"/>
    <w:multiLevelType w:val="hybridMultilevel"/>
    <w:tmpl w:val="5DDC18D8"/>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C680FE3"/>
    <w:multiLevelType w:val="hybridMultilevel"/>
    <w:tmpl w:val="8FE0244A"/>
    <w:lvl w:ilvl="0" w:tplc="0409000F">
      <w:start w:val="1"/>
      <w:numFmt w:val="decimal"/>
      <w:lvlText w:val="%1."/>
      <w:lvlJc w:val="left"/>
      <w:pPr>
        <w:ind w:left="540" w:hanging="360"/>
      </w:pPr>
      <w:rPr>
        <w:rFonts w:hint="default"/>
      </w:rPr>
    </w:lvl>
    <w:lvl w:ilvl="1" w:tplc="04090019">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num w:numId="1">
    <w:abstractNumId w:val="5"/>
  </w:num>
  <w:num w:numId="2">
    <w:abstractNumId w:val="0"/>
  </w:num>
  <w:num w:numId="3">
    <w:abstractNumId w:val="3"/>
  </w:num>
  <w:num w:numId="4">
    <w:abstractNumId w:val="2"/>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attachedTemplate r:id="rId1"/>
  <w:defaultTabStop w:val="720"/>
  <w:characterSpacingControl w:val="doNotCompress"/>
  <w:compat>
    <w:compatSetting w:name="compatibilityMode" w:uri="http://schemas.microsoft.com/office/word" w:val="12"/>
  </w:compat>
  <w:rsids>
    <w:rsidRoot w:val="00205080"/>
    <w:rsid w:val="000070D8"/>
    <w:rsid w:val="000071EB"/>
    <w:rsid w:val="0001224E"/>
    <w:rsid w:val="00014E67"/>
    <w:rsid w:val="0001797D"/>
    <w:rsid w:val="000207E1"/>
    <w:rsid w:val="000234F0"/>
    <w:rsid w:val="0002435A"/>
    <w:rsid w:val="00041798"/>
    <w:rsid w:val="00047566"/>
    <w:rsid w:val="00050EE4"/>
    <w:rsid w:val="00052C30"/>
    <w:rsid w:val="000550D6"/>
    <w:rsid w:val="00055599"/>
    <w:rsid w:val="00055F99"/>
    <w:rsid w:val="00056926"/>
    <w:rsid w:val="0006296A"/>
    <w:rsid w:val="00066625"/>
    <w:rsid w:val="00066D34"/>
    <w:rsid w:val="00070C13"/>
    <w:rsid w:val="0007100E"/>
    <w:rsid w:val="00086FBE"/>
    <w:rsid w:val="00087BE4"/>
    <w:rsid w:val="00095BB1"/>
    <w:rsid w:val="00096EB4"/>
    <w:rsid w:val="000B3026"/>
    <w:rsid w:val="000B68AF"/>
    <w:rsid w:val="000C02EF"/>
    <w:rsid w:val="000C3EC4"/>
    <w:rsid w:val="000C4435"/>
    <w:rsid w:val="000C6ADD"/>
    <w:rsid w:val="000C7DA4"/>
    <w:rsid w:val="000D10A2"/>
    <w:rsid w:val="000E11A1"/>
    <w:rsid w:val="000E1764"/>
    <w:rsid w:val="000E23EB"/>
    <w:rsid w:val="000F1F09"/>
    <w:rsid w:val="000F4189"/>
    <w:rsid w:val="000F5EE9"/>
    <w:rsid w:val="00100F20"/>
    <w:rsid w:val="001012EE"/>
    <w:rsid w:val="00101AB3"/>
    <w:rsid w:val="00102D0E"/>
    <w:rsid w:val="00106730"/>
    <w:rsid w:val="00113827"/>
    <w:rsid w:val="00121669"/>
    <w:rsid w:val="00121C3C"/>
    <w:rsid w:val="00133C3C"/>
    <w:rsid w:val="001377CE"/>
    <w:rsid w:val="00141123"/>
    <w:rsid w:val="0014215F"/>
    <w:rsid w:val="0014374D"/>
    <w:rsid w:val="001501CF"/>
    <w:rsid w:val="001508F1"/>
    <w:rsid w:val="001569AB"/>
    <w:rsid w:val="00160EE5"/>
    <w:rsid w:val="001715E4"/>
    <w:rsid w:val="0019237A"/>
    <w:rsid w:val="00194D43"/>
    <w:rsid w:val="00195EFD"/>
    <w:rsid w:val="001A7C49"/>
    <w:rsid w:val="001C2711"/>
    <w:rsid w:val="001C41F8"/>
    <w:rsid w:val="001C47C6"/>
    <w:rsid w:val="001C5EA3"/>
    <w:rsid w:val="001C7E6E"/>
    <w:rsid w:val="001D4507"/>
    <w:rsid w:val="001D4889"/>
    <w:rsid w:val="001D4EF1"/>
    <w:rsid w:val="001D7099"/>
    <w:rsid w:val="001E0957"/>
    <w:rsid w:val="001E3E3A"/>
    <w:rsid w:val="001E4DA6"/>
    <w:rsid w:val="001F3DC6"/>
    <w:rsid w:val="00203657"/>
    <w:rsid w:val="00205080"/>
    <w:rsid w:val="00217F79"/>
    <w:rsid w:val="00223C45"/>
    <w:rsid w:val="00224A21"/>
    <w:rsid w:val="00234B4F"/>
    <w:rsid w:val="00235605"/>
    <w:rsid w:val="00254A4E"/>
    <w:rsid w:val="00263883"/>
    <w:rsid w:val="002638F2"/>
    <w:rsid w:val="00263938"/>
    <w:rsid w:val="00263CE8"/>
    <w:rsid w:val="0026533B"/>
    <w:rsid w:val="00270E9A"/>
    <w:rsid w:val="002877C0"/>
    <w:rsid w:val="002928BC"/>
    <w:rsid w:val="00293E30"/>
    <w:rsid w:val="002B11EA"/>
    <w:rsid w:val="002B4993"/>
    <w:rsid w:val="002B4EDC"/>
    <w:rsid w:val="002C1354"/>
    <w:rsid w:val="002C6708"/>
    <w:rsid w:val="002D3132"/>
    <w:rsid w:val="002D6421"/>
    <w:rsid w:val="002E3847"/>
    <w:rsid w:val="002F0720"/>
    <w:rsid w:val="002F6412"/>
    <w:rsid w:val="00300ACD"/>
    <w:rsid w:val="00301BE1"/>
    <w:rsid w:val="00301EF8"/>
    <w:rsid w:val="00304288"/>
    <w:rsid w:val="003078F0"/>
    <w:rsid w:val="00311326"/>
    <w:rsid w:val="00315820"/>
    <w:rsid w:val="003167D8"/>
    <w:rsid w:val="00322D17"/>
    <w:rsid w:val="0033573E"/>
    <w:rsid w:val="00345401"/>
    <w:rsid w:val="00354E90"/>
    <w:rsid w:val="003677B8"/>
    <w:rsid w:val="003746E9"/>
    <w:rsid w:val="00376A68"/>
    <w:rsid w:val="00376CDA"/>
    <w:rsid w:val="003819A0"/>
    <w:rsid w:val="003826BA"/>
    <w:rsid w:val="003A41D2"/>
    <w:rsid w:val="003B6BAD"/>
    <w:rsid w:val="003C1C78"/>
    <w:rsid w:val="003C72F8"/>
    <w:rsid w:val="003C72F9"/>
    <w:rsid w:val="003D3792"/>
    <w:rsid w:val="003D73A1"/>
    <w:rsid w:val="003E2CB6"/>
    <w:rsid w:val="003E3613"/>
    <w:rsid w:val="003E557C"/>
    <w:rsid w:val="003E791A"/>
    <w:rsid w:val="003F26F3"/>
    <w:rsid w:val="003F69DD"/>
    <w:rsid w:val="0040292A"/>
    <w:rsid w:val="00405AA5"/>
    <w:rsid w:val="00410DE8"/>
    <w:rsid w:val="00414946"/>
    <w:rsid w:val="00420080"/>
    <w:rsid w:val="0042563A"/>
    <w:rsid w:val="004314B8"/>
    <w:rsid w:val="00434DB3"/>
    <w:rsid w:val="004370B2"/>
    <w:rsid w:val="004378CC"/>
    <w:rsid w:val="00443CBA"/>
    <w:rsid w:val="00443D45"/>
    <w:rsid w:val="00447DDE"/>
    <w:rsid w:val="00460BDE"/>
    <w:rsid w:val="00463606"/>
    <w:rsid w:val="00465D45"/>
    <w:rsid w:val="004726E3"/>
    <w:rsid w:val="00474190"/>
    <w:rsid w:val="00476DCA"/>
    <w:rsid w:val="0047709A"/>
    <w:rsid w:val="0048138C"/>
    <w:rsid w:val="00482F80"/>
    <w:rsid w:val="00484821"/>
    <w:rsid w:val="004941E5"/>
    <w:rsid w:val="00497735"/>
    <w:rsid w:val="004A0DAC"/>
    <w:rsid w:val="004A458B"/>
    <w:rsid w:val="004B4A0E"/>
    <w:rsid w:val="004D71BA"/>
    <w:rsid w:val="004E0104"/>
    <w:rsid w:val="004E07EF"/>
    <w:rsid w:val="004E1391"/>
    <w:rsid w:val="004E2EF9"/>
    <w:rsid w:val="005024D7"/>
    <w:rsid w:val="005027D3"/>
    <w:rsid w:val="00510B84"/>
    <w:rsid w:val="0051378B"/>
    <w:rsid w:val="00517C52"/>
    <w:rsid w:val="00526960"/>
    <w:rsid w:val="0053226A"/>
    <w:rsid w:val="00534F7E"/>
    <w:rsid w:val="0053735D"/>
    <w:rsid w:val="005458DF"/>
    <w:rsid w:val="00550848"/>
    <w:rsid w:val="00564835"/>
    <w:rsid w:val="005673DB"/>
    <w:rsid w:val="0058123E"/>
    <w:rsid w:val="0058292F"/>
    <w:rsid w:val="00583CB8"/>
    <w:rsid w:val="00594061"/>
    <w:rsid w:val="00597AFC"/>
    <w:rsid w:val="005A6A31"/>
    <w:rsid w:val="005A710E"/>
    <w:rsid w:val="005B509B"/>
    <w:rsid w:val="005C0A34"/>
    <w:rsid w:val="005C3211"/>
    <w:rsid w:val="005C42E8"/>
    <w:rsid w:val="005D3168"/>
    <w:rsid w:val="005D4FB1"/>
    <w:rsid w:val="005D5933"/>
    <w:rsid w:val="005E0126"/>
    <w:rsid w:val="005E0A1F"/>
    <w:rsid w:val="005E3C29"/>
    <w:rsid w:val="005F529A"/>
    <w:rsid w:val="00607822"/>
    <w:rsid w:val="00623551"/>
    <w:rsid w:val="00623EAC"/>
    <w:rsid w:val="006278F7"/>
    <w:rsid w:val="0063082A"/>
    <w:rsid w:val="0063727A"/>
    <w:rsid w:val="006427B9"/>
    <w:rsid w:val="006431BE"/>
    <w:rsid w:val="00651CB6"/>
    <w:rsid w:val="00652FB2"/>
    <w:rsid w:val="00653C96"/>
    <w:rsid w:val="00654168"/>
    <w:rsid w:val="006622BA"/>
    <w:rsid w:val="006656F5"/>
    <w:rsid w:val="006700C5"/>
    <w:rsid w:val="00670CCF"/>
    <w:rsid w:val="0067115A"/>
    <w:rsid w:val="006742C4"/>
    <w:rsid w:val="006A11FF"/>
    <w:rsid w:val="006A17AA"/>
    <w:rsid w:val="006A3DB3"/>
    <w:rsid w:val="006A57BE"/>
    <w:rsid w:val="006A6DBB"/>
    <w:rsid w:val="006C1AEF"/>
    <w:rsid w:val="006C3F38"/>
    <w:rsid w:val="006C4578"/>
    <w:rsid w:val="006C48DB"/>
    <w:rsid w:val="006D4370"/>
    <w:rsid w:val="006D5B60"/>
    <w:rsid w:val="006E0BF4"/>
    <w:rsid w:val="006E0F51"/>
    <w:rsid w:val="006E5A57"/>
    <w:rsid w:val="006E5B44"/>
    <w:rsid w:val="006F6413"/>
    <w:rsid w:val="00701509"/>
    <w:rsid w:val="00702666"/>
    <w:rsid w:val="00711CFF"/>
    <w:rsid w:val="00715938"/>
    <w:rsid w:val="00730E15"/>
    <w:rsid w:val="00741450"/>
    <w:rsid w:val="007431B9"/>
    <w:rsid w:val="00752564"/>
    <w:rsid w:val="00754939"/>
    <w:rsid w:val="00754B72"/>
    <w:rsid w:val="00754D6D"/>
    <w:rsid w:val="00756636"/>
    <w:rsid w:val="007705BE"/>
    <w:rsid w:val="007736BA"/>
    <w:rsid w:val="00781E3F"/>
    <w:rsid w:val="00791276"/>
    <w:rsid w:val="007942F4"/>
    <w:rsid w:val="00796734"/>
    <w:rsid w:val="007B68FB"/>
    <w:rsid w:val="007C4324"/>
    <w:rsid w:val="007D0A80"/>
    <w:rsid w:val="007E0654"/>
    <w:rsid w:val="007E7102"/>
    <w:rsid w:val="007F7D0F"/>
    <w:rsid w:val="008006AE"/>
    <w:rsid w:val="00812CA8"/>
    <w:rsid w:val="00814691"/>
    <w:rsid w:val="008146B0"/>
    <w:rsid w:val="008156AD"/>
    <w:rsid w:val="008159E4"/>
    <w:rsid w:val="008304A9"/>
    <w:rsid w:val="0084604B"/>
    <w:rsid w:val="00853859"/>
    <w:rsid w:val="008718C6"/>
    <w:rsid w:val="00874B24"/>
    <w:rsid w:val="00880A7E"/>
    <w:rsid w:val="00881659"/>
    <w:rsid w:val="00884812"/>
    <w:rsid w:val="008962A8"/>
    <w:rsid w:val="00896503"/>
    <w:rsid w:val="008B047E"/>
    <w:rsid w:val="008B29DA"/>
    <w:rsid w:val="008B3B2B"/>
    <w:rsid w:val="008C5E1A"/>
    <w:rsid w:val="008D368A"/>
    <w:rsid w:val="008D7131"/>
    <w:rsid w:val="008E5DFA"/>
    <w:rsid w:val="008E766A"/>
    <w:rsid w:val="008F30B8"/>
    <w:rsid w:val="008F7391"/>
    <w:rsid w:val="008F7990"/>
    <w:rsid w:val="00910C3A"/>
    <w:rsid w:val="00930DD2"/>
    <w:rsid w:val="0093239E"/>
    <w:rsid w:val="00932836"/>
    <w:rsid w:val="0093455A"/>
    <w:rsid w:val="0093484F"/>
    <w:rsid w:val="00945A55"/>
    <w:rsid w:val="009463CE"/>
    <w:rsid w:val="00961848"/>
    <w:rsid w:val="00966404"/>
    <w:rsid w:val="009749EE"/>
    <w:rsid w:val="009755E4"/>
    <w:rsid w:val="00976733"/>
    <w:rsid w:val="00982C89"/>
    <w:rsid w:val="009917DF"/>
    <w:rsid w:val="00997CC1"/>
    <w:rsid w:val="009A2357"/>
    <w:rsid w:val="009A2B18"/>
    <w:rsid w:val="009A4DE5"/>
    <w:rsid w:val="009A543C"/>
    <w:rsid w:val="009A7C21"/>
    <w:rsid w:val="009B4012"/>
    <w:rsid w:val="009B68AB"/>
    <w:rsid w:val="009B75AF"/>
    <w:rsid w:val="009C0C5A"/>
    <w:rsid w:val="009C35F7"/>
    <w:rsid w:val="009C660B"/>
    <w:rsid w:val="009D211F"/>
    <w:rsid w:val="009D4F85"/>
    <w:rsid w:val="009E27DE"/>
    <w:rsid w:val="009F43D4"/>
    <w:rsid w:val="009F5E6E"/>
    <w:rsid w:val="00A00217"/>
    <w:rsid w:val="00A026D3"/>
    <w:rsid w:val="00A0329D"/>
    <w:rsid w:val="00A06EF7"/>
    <w:rsid w:val="00A20F5F"/>
    <w:rsid w:val="00A22BD0"/>
    <w:rsid w:val="00A253A4"/>
    <w:rsid w:val="00A26408"/>
    <w:rsid w:val="00A40E90"/>
    <w:rsid w:val="00A4123C"/>
    <w:rsid w:val="00A43792"/>
    <w:rsid w:val="00A5282E"/>
    <w:rsid w:val="00A5378C"/>
    <w:rsid w:val="00A5443F"/>
    <w:rsid w:val="00A63BAC"/>
    <w:rsid w:val="00A74E29"/>
    <w:rsid w:val="00A80635"/>
    <w:rsid w:val="00A8223E"/>
    <w:rsid w:val="00A8461A"/>
    <w:rsid w:val="00A85BB9"/>
    <w:rsid w:val="00A87D79"/>
    <w:rsid w:val="00A95E5C"/>
    <w:rsid w:val="00A96C5A"/>
    <w:rsid w:val="00AA6724"/>
    <w:rsid w:val="00AB2B81"/>
    <w:rsid w:val="00AB31F7"/>
    <w:rsid w:val="00AB707E"/>
    <w:rsid w:val="00AC09F3"/>
    <w:rsid w:val="00AD1AB8"/>
    <w:rsid w:val="00AD43B8"/>
    <w:rsid w:val="00AD502C"/>
    <w:rsid w:val="00AE1ACE"/>
    <w:rsid w:val="00AE1BC2"/>
    <w:rsid w:val="00AE24A5"/>
    <w:rsid w:val="00AE7F5D"/>
    <w:rsid w:val="00AF0B39"/>
    <w:rsid w:val="00AF32B1"/>
    <w:rsid w:val="00AF506C"/>
    <w:rsid w:val="00B07200"/>
    <w:rsid w:val="00B149AA"/>
    <w:rsid w:val="00B21C67"/>
    <w:rsid w:val="00B221A9"/>
    <w:rsid w:val="00B26702"/>
    <w:rsid w:val="00B31B4E"/>
    <w:rsid w:val="00B35044"/>
    <w:rsid w:val="00B364EE"/>
    <w:rsid w:val="00B43035"/>
    <w:rsid w:val="00B46D1C"/>
    <w:rsid w:val="00B50DD9"/>
    <w:rsid w:val="00B50E4C"/>
    <w:rsid w:val="00B542E8"/>
    <w:rsid w:val="00B63686"/>
    <w:rsid w:val="00B6578F"/>
    <w:rsid w:val="00B70EE3"/>
    <w:rsid w:val="00B71B36"/>
    <w:rsid w:val="00B7525A"/>
    <w:rsid w:val="00B76722"/>
    <w:rsid w:val="00B800DD"/>
    <w:rsid w:val="00B813FD"/>
    <w:rsid w:val="00B9030F"/>
    <w:rsid w:val="00B9596C"/>
    <w:rsid w:val="00BA4FFE"/>
    <w:rsid w:val="00BA55CB"/>
    <w:rsid w:val="00BB07CE"/>
    <w:rsid w:val="00BC02E0"/>
    <w:rsid w:val="00BC05E7"/>
    <w:rsid w:val="00BC0FAA"/>
    <w:rsid w:val="00BC19A2"/>
    <w:rsid w:val="00BC218A"/>
    <w:rsid w:val="00BC2E06"/>
    <w:rsid w:val="00BC33D5"/>
    <w:rsid w:val="00BC6BE8"/>
    <w:rsid w:val="00BD7143"/>
    <w:rsid w:val="00BE2417"/>
    <w:rsid w:val="00BE4DB2"/>
    <w:rsid w:val="00BF4E4F"/>
    <w:rsid w:val="00BF5EDB"/>
    <w:rsid w:val="00C02A78"/>
    <w:rsid w:val="00C02D20"/>
    <w:rsid w:val="00C0530E"/>
    <w:rsid w:val="00C07D34"/>
    <w:rsid w:val="00C07F37"/>
    <w:rsid w:val="00C12F0C"/>
    <w:rsid w:val="00C151DC"/>
    <w:rsid w:val="00C17776"/>
    <w:rsid w:val="00C26380"/>
    <w:rsid w:val="00C36B2B"/>
    <w:rsid w:val="00C412C7"/>
    <w:rsid w:val="00C46BF4"/>
    <w:rsid w:val="00C50807"/>
    <w:rsid w:val="00C50885"/>
    <w:rsid w:val="00C54B1D"/>
    <w:rsid w:val="00C65416"/>
    <w:rsid w:val="00C703A5"/>
    <w:rsid w:val="00C72FAB"/>
    <w:rsid w:val="00C73744"/>
    <w:rsid w:val="00C74AD3"/>
    <w:rsid w:val="00C82A3D"/>
    <w:rsid w:val="00C82EF9"/>
    <w:rsid w:val="00C9450C"/>
    <w:rsid w:val="00C97011"/>
    <w:rsid w:val="00CA0A77"/>
    <w:rsid w:val="00CB0246"/>
    <w:rsid w:val="00CC5803"/>
    <w:rsid w:val="00CD45C0"/>
    <w:rsid w:val="00CD6993"/>
    <w:rsid w:val="00CE1713"/>
    <w:rsid w:val="00CE6E96"/>
    <w:rsid w:val="00D06432"/>
    <w:rsid w:val="00D073D2"/>
    <w:rsid w:val="00D1465E"/>
    <w:rsid w:val="00D171FA"/>
    <w:rsid w:val="00D1742E"/>
    <w:rsid w:val="00D274F8"/>
    <w:rsid w:val="00D27CA0"/>
    <w:rsid w:val="00D319CE"/>
    <w:rsid w:val="00D32AAC"/>
    <w:rsid w:val="00D36EB1"/>
    <w:rsid w:val="00D4178C"/>
    <w:rsid w:val="00D550B1"/>
    <w:rsid w:val="00D567B8"/>
    <w:rsid w:val="00D56932"/>
    <w:rsid w:val="00D61310"/>
    <w:rsid w:val="00D674AC"/>
    <w:rsid w:val="00D70023"/>
    <w:rsid w:val="00D71586"/>
    <w:rsid w:val="00D71FD5"/>
    <w:rsid w:val="00D74032"/>
    <w:rsid w:val="00D907F0"/>
    <w:rsid w:val="00D927D6"/>
    <w:rsid w:val="00DC3D47"/>
    <w:rsid w:val="00DC4655"/>
    <w:rsid w:val="00DD36D9"/>
    <w:rsid w:val="00DD38AD"/>
    <w:rsid w:val="00DD3CEF"/>
    <w:rsid w:val="00DE4494"/>
    <w:rsid w:val="00DE5444"/>
    <w:rsid w:val="00DF2438"/>
    <w:rsid w:val="00DF4635"/>
    <w:rsid w:val="00DF71BE"/>
    <w:rsid w:val="00E01C91"/>
    <w:rsid w:val="00E01D39"/>
    <w:rsid w:val="00E06801"/>
    <w:rsid w:val="00E07E33"/>
    <w:rsid w:val="00E1024E"/>
    <w:rsid w:val="00E11918"/>
    <w:rsid w:val="00E14496"/>
    <w:rsid w:val="00E311C4"/>
    <w:rsid w:val="00E3416E"/>
    <w:rsid w:val="00E4207B"/>
    <w:rsid w:val="00E472EA"/>
    <w:rsid w:val="00E54324"/>
    <w:rsid w:val="00E66B9C"/>
    <w:rsid w:val="00E76200"/>
    <w:rsid w:val="00E76663"/>
    <w:rsid w:val="00E82D0A"/>
    <w:rsid w:val="00E85407"/>
    <w:rsid w:val="00E856A4"/>
    <w:rsid w:val="00E879EE"/>
    <w:rsid w:val="00E92591"/>
    <w:rsid w:val="00E96EB8"/>
    <w:rsid w:val="00EA21B6"/>
    <w:rsid w:val="00EB3B89"/>
    <w:rsid w:val="00EC6E1F"/>
    <w:rsid w:val="00ED0D66"/>
    <w:rsid w:val="00ED0E6F"/>
    <w:rsid w:val="00ED1FC7"/>
    <w:rsid w:val="00ED34DB"/>
    <w:rsid w:val="00ED4C5D"/>
    <w:rsid w:val="00EE09A0"/>
    <w:rsid w:val="00EE3A1D"/>
    <w:rsid w:val="00EE611D"/>
    <w:rsid w:val="00F11218"/>
    <w:rsid w:val="00F21008"/>
    <w:rsid w:val="00F229F6"/>
    <w:rsid w:val="00F2352E"/>
    <w:rsid w:val="00F47134"/>
    <w:rsid w:val="00F53EF8"/>
    <w:rsid w:val="00F54C3E"/>
    <w:rsid w:val="00F576BF"/>
    <w:rsid w:val="00F57D34"/>
    <w:rsid w:val="00F6099D"/>
    <w:rsid w:val="00F655F9"/>
    <w:rsid w:val="00F95347"/>
    <w:rsid w:val="00FB27BC"/>
    <w:rsid w:val="00FB3FAC"/>
    <w:rsid w:val="00FB62A1"/>
    <w:rsid w:val="00FD1794"/>
    <w:rsid w:val="00FF05AA"/>
    <w:rsid w:val="00FF2862"/>
    <w:rsid w:val="00FF7F8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0A730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3CEF"/>
  </w:style>
  <w:style w:type="paragraph" w:styleId="Heading1">
    <w:name w:val="heading 1"/>
    <w:basedOn w:val="Normal"/>
    <w:next w:val="Normal"/>
    <w:link w:val="Heading1Char"/>
    <w:uiPriority w:val="9"/>
    <w:qFormat/>
    <w:rsid w:val="00ED4C5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4C5D"/>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ED4C5D"/>
    <w:pPr>
      <w:ind w:left="720"/>
      <w:contextualSpacing/>
    </w:pPr>
  </w:style>
  <w:style w:type="character" w:styleId="Hyperlink">
    <w:name w:val="Hyperlink"/>
    <w:basedOn w:val="DefaultParagraphFont"/>
    <w:uiPriority w:val="99"/>
    <w:unhideWhenUsed/>
    <w:rsid w:val="00ED4C5D"/>
    <w:rPr>
      <w:color w:val="0000FF" w:themeColor="hyperlink"/>
      <w:u w:val="single"/>
    </w:rPr>
  </w:style>
  <w:style w:type="character" w:styleId="CommentReference">
    <w:name w:val="annotation reference"/>
    <w:basedOn w:val="DefaultParagraphFont"/>
    <w:uiPriority w:val="99"/>
    <w:semiHidden/>
    <w:unhideWhenUsed/>
    <w:rsid w:val="00234B4F"/>
    <w:rPr>
      <w:sz w:val="16"/>
      <w:szCs w:val="16"/>
    </w:rPr>
  </w:style>
  <w:style w:type="paragraph" w:styleId="CommentText">
    <w:name w:val="annotation text"/>
    <w:basedOn w:val="Normal"/>
    <w:link w:val="CommentTextChar"/>
    <w:uiPriority w:val="99"/>
    <w:semiHidden/>
    <w:unhideWhenUsed/>
    <w:rsid w:val="00234B4F"/>
    <w:pPr>
      <w:spacing w:line="240" w:lineRule="auto"/>
    </w:pPr>
    <w:rPr>
      <w:sz w:val="20"/>
      <w:szCs w:val="20"/>
    </w:rPr>
  </w:style>
  <w:style w:type="character" w:customStyle="1" w:styleId="CommentTextChar">
    <w:name w:val="Comment Text Char"/>
    <w:basedOn w:val="DefaultParagraphFont"/>
    <w:link w:val="CommentText"/>
    <w:uiPriority w:val="99"/>
    <w:semiHidden/>
    <w:rsid w:val="00234B4F"/>
    <w:rPr>
      <w:sz w:val="20"/>
      <w:szCs w:val="20"/>
    </w:rPr>
  </w:style>
  <w:style w:type="paragraph" w:styleId="CommentSubject">
    <w:name w:val="annotation subject"/>
    <w:basedOn w:val="CommentText"/>
    <w:next w:val="CommentText"/>
    <w:link w:val="CommentSubjectChar"/>
    <w:uiPriority w:val="99"/>
    <w:semiHidden/>
    <w:unhideWhenUsed/>
    <w:rsid w:val="00234B4F"/>
    <w:rPr>
      <w:b/>
      <w:bCs/>
    </w:rPr>
  </w:style>
  <w:style w:type="character" w:customStyle="1" w:styleId="CommentSubjectChar">
    <w:name w:val="Comment Subject Char"/>
    <w:basedOn w:val="CommentTextChar"/>
    <w:link w:val="CommentSubject"/>
    <w:uiPriority w:val="99"/>
    <w:semiHidden/>
    <w:rsid w:val="00234B4F"/>
    <w:rPr>
      <w:b/>
      <w:bCs/>
      <w:sz w:val="20"/>
      <w:szCs w:val="20"/>
    </w:rPr>
  </w:style>
  <w:style w:type="paragraph" w:styleId="BalloonText">
    <w:name w:val="Balloon Text"/>
    <w:basedOn w:val="Normal"/>
    <w:link w:val="BalloonTextChar"/>
    <w:uiPriority w:val="99"/>
    <w:semiHidden/>
    <w:unhideWhenUsed/>
    <w:rsid w:val="00234B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4B4F"/>
    <w:rPr>
      <w:rFonts w:ascii="Tahoma" w:hAnsi="Tahoma" w:cs="Tahoma"/>
      <w:sz w:val="16"/>
      <w:szCs w:val="16"/>
    </w:rPr>
  </w:style>
  <w:style w:type="character" w:styleId="HTMLCite">
    <w:name w:val="HTML Cite"/>
    <w:basedOn w:val="DefaultParagraphFont"/>
    <w:uiPriority w:val="99"/>
    <w:semiHidden/>
    <w:unhideWhenUsed/>
    <w:rsid w:val="00B800DD"/>
    <w:rPr>
      <w:i w:val="0"/>
      <w:iCs w:val="0"/>
      <w:color w:val="0E774A"/>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mygenocadinstance.myinstitution.edu/" TargetMode="External"/><Relationship Id="rId7" Type="http://schemas.openxmlformats.org/officeDocument/2006/relationships/hyperlink" Target="https://www.myinstitution.edu/mygenocadinstance" TargetMode="External"/><Relationship Id="rId8" Type="http://schemas.openxmlformats.org/officeDocument/2006/relationships/hyperlink" Target="http://framework.zend.com/manual/en/learning.quickstart.create-project.html" TargetMode="External"/><Relationship Id="rId9" Type="http://schemas.openxmlformats.org/officeDocument/2006/relationships/printerSettings" Target="printerSettings/printerSettings1.bin"/><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ll%20Users\Application%20Data\KnowledgeTree\KnowledgeTree%20Tools\knowledgetre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\Documents and Settings\All Users\Application Data\KnowledgeTree\KnowledgeTree Tools\knowledgetree.dot</Template>
  <TotalTime>184</TotalTime>
  <Pages>5</Pages>
  <Words>1185</Words>
  <Characters>6755</Characters>
  <Application>Microsoft Macintosh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VBI</Company>
  <LinksUpToDate>false</LinksUpToDate>
  <CharactersWithSpaces>7925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mandywil</dc:creator>
  <cp:lastModifiedBy>Nonba</cp:lastModifiedBy>
  <cp:revision>9</cp:revision>
  <cp:lastPrinted>2014-08-06T05:23:00Z</cp:lastPrinted>
  <dcterms:created xsi:type="dcterms:W3CDTF">2011-01-12T15:36:00Z</dcterms:created>
  <dcterms:modified xsi:type="dcterms:W3CDTF">2014-08-06T05:24:00Z</dcterms:modified>
</cp:coreProperties>
</file>